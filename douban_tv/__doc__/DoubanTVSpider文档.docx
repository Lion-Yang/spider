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F7DE5" w14:textId="77777777" w:rsidR="00E0199C" w:rsidRPr="00686211" w:rsidRDefault="00303393">
      <w:pPr>
        <w:pStyle w:val="1"/>
        <w:ind w:firstLine="640"/>
        <w:jc w:val="center"/>
        <w:rPr>
          <w:rFonts w:ascii="Times New Roman" w:hAnsi="Times New Roman"/>
          <w:sz w:val="32"/>
          <w:szCs w:val="32"/>
        </w:rPr>
      </w:pPr>
      <w:r w:rsidRPr="00686211">
        <w:rPr>
          <w:rFonts w:ascii="Times New Roman" w:hAnsi="Times New Roman" w:hint="eastAsia"/>
          <w:sz w:val="32"/>
          <w:szCs w:val="32"/>
        </w:rPr>
        <w:t>&lt;</w:t>
      </w:r>
      <w:proofErr w:type="spellStart"/>
      <w:r w:rsidR="002E69F8">
        <w:rPr>
          <w:rFonts w:ascii="Times New Roman" w:hAnsi="Times New Roman"/>
          <w:sz w:val="32"/>
          <w:szCs w:val="32"/>
          <w:highlight w:val="yellow"/>
        </w:rPr>
        <w:t>DoubanTVSpider</w:t>
      </w:r>
      <w:proofErr w:type="spellEnd"/>
      <w:r w:rsidRPr="00686211">
        <w:rPr>
          <w:rFonts w:ascii="Times New Roman" w:hAnsi="Times New Roman" w:hint="eastAsia"/>
          <w:sz w:val="32"/>
          <w:szCs w:val="32"/>
        </w:rPr>
        <w:t>&gt;</w:t>
      </w:r>
      <w:r w:rsidRPr="00686211">
        <w:rPr>
          <w:rFonts w:ascii="Times New Roman" w:hAnsiTheme="minorEastAsia" w:hint="eastAsia"/>
          <w:sz w:val="32"/>
          <w:szCs w:val="32"/>
        </w:rPr>
        <w:t>开发文档</w:t>
      </w:r>
    </w:p>
    <w:p w14:paraId="0A9D9FA6" w14:textId="77777777" w:rsidR="00E0199C" w:rsidRDefault="00E0199C">
      <w:pPr>
        <w:ind w:firstLineChars="0"/>
        <w:rPr>
          <w:rFonts w:ascii="Times New Roman" w:hAnsi="Times New Roman"/>
          <w:sz w:val="21"/>
          <w:szCs w:val="21"/>
        </w:rPr>
      </w:pPr>
    </w:p>
    <w:p w14:paraId="5C025488" w14:textId="77777777" w:rsidR="00E0199C" w:rsidRDefault="00303393">
      <w:pPr>
        <w:ind w:left="64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版本修订日志</w:t>
      </w:r>
    </w:p>
    <w:tbl>
      <w:tblPr>
        <w:tblStyle w:val="a9"/>
        <w:tblW w:w="7879" w:type="dxa"/>
        <w:tblInd w:w="643" w:type="dxa"/>
        <w:tblLayout w:type="fixed"/>
        <w:tblLook w:val="04A0" w:firstRow="1" w:lastRow="0" w:firstColumn="1" w:lastColumn="0" w:noHBand="0" w:noVBand="1"/>
      </w:tblPr>
      <w:tblGrid>
        <w:gridCol w:w="2639"/>
        <w:gridCol w:w="2620"/>
        <w:gridCol w:w="2620"/>
      </w:tblGrid>
      <w:tr w:rsidR="00E0199C" w14:paraId="654E62E8" w14:textId="77777777" w:rsidTr="00A413EC">
        <w:trPr>
          <w:trHeight w:val="492"/>
        </w:trPr>
        <w:tc>
          <w:tcPr>
            <w:tcW w:w="2639" w:type="dxa"/>
          </w:tcPr>
          <w:p w14:paraId="6071CC35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修订时间</w:t>
            </w:r>
          </w:p>
        </w:tc>
        <w:tc>
          <w:tcPr>
            <w:tcW w:w="2620" w:type="dxa"/>
          </w:tcPr>
          <w:p w14:paraId="08B3EF30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修订人</w:t>
            </w:r>
          </w:p>
        </w:tc>
        <w:tc>
          <w:tcPr>
            <w:tcW w:w="2620" w:type="dxa"/>
          </w:tcPr>
          <w:p w14:paraId="79EBC76C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修订内容</w:t>
            </w:r>
          </w:p>
        </w:tc>
      </w:tr>
      <w:tr w:rsidR="00E0199C" w14:paraId="50AD7A79" w14:textId="77777777">
        <w:tc>
          <w:tcPr>
            <w:tcW w:w="2639" w:type="dxa"/>
          </w:tcPr>
          <w:p w14:paraId="0B35550C" w14:textId="77777777" w:rsidR="00E0199C" w:rsidRDefault="00303393" w:rsidP="00AE7271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201</w:t>
            </w:r>
            <w:r>
              <w:rPr>
                <w:rFonts w:ascii="Times New Roman" w:hAnsi="Times New Roman"/>
                <w:sz w:val="21"/>
                <w:szCs w:val="21"/>
              </w:rPr>
              <w:t>6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年</w:t>
            </w:r>
            <w:r w:rsidR="00AE7271"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月</w:t>
            </w:r>
            <w:r w:rsidR="003043F5">
              <w:rPr>
                <w:rFonts w:ascii="Times New Roman" w:hAnsi="Times New Roman"/>
                <w:sz w:val="21"/>
                <w:szCs w:val="21"/>
              </w:rPr>
              <w:t>20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日</w:t>
            </w:r>
          </w:p>
        </w:tc>
        <w:tc>
          <w:tcPr>
            <w:tcW w:w="2620" w:type="dxa"/>
          </w:tcPr>
          <w:p w14:paraId="180C5D04" w14:textId="77777777" w:rsidR="00E0199C" w:rsidRDefault="003043F5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/>
                <w:sz w:val="21"/>
                <w:szCs w:val="21"/>
              </w:rPr>
              <w:t>杨恬</w:t>
            </w:r>
          </w:p>
        </w:tc>
        <w:tc>
          <w:tcPr>
            <w:tcW w:w="2620" w:type="dxa"/>
          </w:tcPr>
          <w:p w14:paraId="2D592A03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创建</w:t>
            </w:r>
          </w:p>
        </w:tc>
      </w:tr>
      <w:tr w:rsidR="00E84AA6" w14:paraId="65C21544" w14:textId="77777777">
        <w:tc>
          <w:tcPr>
            <w:tcW w:w="2639" w:type="dxa"/>
          </w:tcPr>
          <w:p w14:paraId="2A405571" w14:textId="77777777" w:rsidR="00E84AA6" w:rsidRP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2620" w:type="dxa"/>
          </w:tcPr>
          <w:p w14:paraId="011A8F98" w14:textId="77777777" w:rsidR="00E84AA6" w:rsidRP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2620" w:type="dxa"/>
          </w:tcPr>
          <w:p w14:paraId="73036EE4" w14:textId="77777777" w:rsidR="00E84AA6" w:rsidRP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</w:tr>
      <w:tr w:rsidR="00E84AA6" w14:paraId="1F5FA886" w14:textId="77777777">
        <w:tc>
          <w:tcPr>
            <w:tcW w:w="2639" w:type="dxa"/>
          </w:tcPr>
          <w:p w14:paraId="61B6C16B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3B271F68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66ECA415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4AA6" w14:paraId="633D626D" w14:textId="77777777">
        <w:tc>
          <w:tcPr>
            <w:tcW w:w="2639" w:type="dxa"/>
          </w:tcPr>
          <w:p w14:paraId="33D0EFED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7191295E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68ECE5EB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44F5EBAE" w14:textId="77777777" w:rsidR="00E0199C" w:rsidRDefault="00303393">
      <w:pPr>
        <w:ind w:firstLine="420"/>
        <w:rPr>
          <w:rFonts w:ascii="Times New Roman" w:hAnsi="Times New Roman" w:cstheme="majorBidi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br w:type="page"/>
      </w:r>
    </w:p>
    <w:p w14:paraId="295F4442" w14:textId="48BC29ED" w:rsidR="00E0199C" w:rsidRDefault="00303393">
      <w:pPr>
        <w:pStyle w:val="2"/>
        <w:ind w:firstLine="420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lastRenderedPageBreak/>
        <w:t>1</w:t>
      </w:r>
      <w:r>
        <w:rPr>
          <w:rFonts w:ascii="Times New Roman" w:eastAsiaTheme="minorEastAsia" w:hAnsiTheme="minorEastAsia" w:hint="eastAsia"/>
          <w:sz w:val="21"/>
          <w:szCs w:val="21"/>
        </w:rPr>
        <w:t>．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1  </w:t>
      </w:r>
      <w:proofErr w:type="spellStart"/>
      <w:r w:rsidR="0000587F">
        <w:rPr>
          <w:rFonts w:ascii="Times New Roman" w:eastAsiaTheme="minorEastAsia" w:hAnsi="Times New Roman"/>
          <w:sz w:val="21"/>
          <w:szCs w:val="21"/>
        </w:rPr>
        <w:t>doubanTVSpider</w:t>
      </w:r>
      <w:proofErr w:type="spellEnd"/>
      <w:r>
        <w:rPr>
          <w:rFonts w:ascii="Times New Roman" w:eastAsiaTheme="minorEastAsia" w:hAnsi="Times New Roman" w:hint="eastAsia"/>
          <w:sz w:val="21"/>
          <w:szCs w:val="21"/>
        </w:rPr>
        <w:tab/>
      </w:r>
      <w:r w:rsidR="0000587F">
        <w:rPr>
          <w:rFonts w:ascii="Times New Roman" w:eastAsiaTheme="minorEastAsia" w:hAnsi="Times New Roman"/>
          <w:sz w:val="21"/>
          <w:szCs w:val="21"/>
        </w:rPr>
        <w:t>豆瓣电视剧爬取程序</w:t>
      </w:r>
    </w:p>
    <w:p w14:paraId="46CA6DD8" w14:textId="5D3EA05D" w:rsidR="00E0199C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程序编号：</w:t>
      </w:r>
      <w:proofErr w:type="spellStart"/>
      <w:r w:rsidR="0000587F">
        <w:rPr>
          <w:rFonts w:ascii="Times New Roman" w:hAnsiTheme="minorEastAsia"/>
          <w:sz w:val="21"/>
          <w:szCs w:val="21"/>
        </w:rPr>
        <w:t>doubanTVSpider</w:t>
      </w:r>
      <w:proofErr w:type="spellEnd"/>
    </w:p>
    <w:p w14:paraId="5EE4D773" w14:textId="48D57389" w:rsidR="00E0199C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程序名称：</w:t>
      </w:r>
      <w:r w:rsidR="0000587F">
        <w:rPr>
          <w:rFonts w:ascii="Times New Roman" w:hAnsiTheme="minorEastAsia"/>
          <w:sz w:val="21"/>
          <w:szCs w:val="21"/>
        </w:rPr>
        <w:t>豆瓣电视剧爬取程序</w:t>
      </w:r>
    </w:p>
    <w:p w14:paraId="0C2A4AC5" w14:textId="5BFF2C71" w:rsidR="00AE7271" w:rsidRPr="00AE7271" w:rsidRDefault="00303393" w:rsidP="00AE7271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程序说明：本程序</w:t>
      </w:r>
      <w:r w:rsidR="0090473B">
        <w:rPr>
          <w:rFonts w:ascii="Times New Roman" w:hAnsiTheme="minorEastAsia"/>
          <w:sz w:val="21"/>
          <w:szCs w:val="21"/>
        </w:rPr>
        <w:t>为</w:t>
      </w:r>
      <w:r w:rsidR="0000587F">
        <w:rPr>
          <w:rFonts w:ascii="Times New Roman" w:hAnsiTheme="minorEastAsia" w:hint="eastAsia"/>
          <w:sz w:val="21"/>
          <w:szCs w:val="21"/>
        </w:rPr>
        <w:t>豆瓣</w:t>
      </w:r>
      <w:r w:rsidR="0000587F">
        <w:rPr>
          <w:rFonts w:ascii="Times New Roman" w:hAnsiTheme="minorEastAsia"/>
          <w:sz w:val="21"/>
          <w:szCs w:val="21"/>
        </w:rPr>
        <w:t>电视剧信息爬取</w:t>
      </w:r>
      <w:r>
        <w:rPr>
          <w:rFonts w:ascii="Times New Roman" w:hAnsiTheme="minorEastAsia"/>
          <w:sz w:val="21"/>
          <w:szCs w:val="21"/>
        </w:rPr>
        <w:t>程序，</w:t>
      </w:r>
      <w:r w:rsidR="00AE7271">
        <w:rPr>
          <w:rFonts w:ascii="Times New Roman" w:hAnsiTheme="minorEastAsia" w:hint="eastAsia"/>
          <w:sz w:val="21"/>
          <w:szCs w:val="21"/>
        </w:rPr>
        <w:t>目前</w:t>
      </w:r>
      <w:r w:rsidR="00AE7271">
        <w:rPr>
          <w:rFonts w:ascii="Times New Roman" w:hAnsiTheme="minorEastAsia"/>
          <w:sz w:val="21"/>
          <w:szCs w:val="21"/>
        </w:rPr>
        <w:t>是</w:t>
      </w:r>
      <w:r w:rsidR="00AE7271">
        <w:rPr>
          <w:rFonts w:ascii="Times New Roman" w:hAnsiTheme="minorEastAsia" w:hint="eastAsia"/>
          <w:sz w:val="21"/>
          <w:szCs w:val="21"/>
        </w:rPr>
        <w:t>为</w:t>
      </w:r>
      <w:r w:rsidR="0000587F">
        <w:rPr>
          <w:rFonts w:ascii="Times New Roman" w:hAnsiTheme="minorEastAsia" w:hint="eastAsia"/>
          <w:sz w:val="21"/>
          <w:szCs w:val="21"/>
        </w:rPr>
        <w:t>搜集</w:t>
      </w:r>
      <w:r w:rsidR="0000587F">
        <w:rPr>
          <w:rFonts w:ascii="Times New Roman" w:hAnsiTheme="minorEastAsia"/>
          <w:sz w:val="21"/>
          <w:szCs w:val="21"/>
        </w:rPr>
        <w:t>各电视剧信息</w:t>
      </w:r>
      <w:r w:rsidR="00AE7271">
        <w:rPr>
          <w:rFonts w:ascii="Times New Roman" w:hAnsiTheme="minorEastAsia"/>
          <w:sz w:val="21"/>
          <w:szCs w:val="21"/>
        </w:rPr>
        <w:t>功能研发，</w:t>
      </w:r>
      <w:r>
        <w:rPr>
          <w:rFonts w:ascii="Times New Roman" w:hAnsiTheme="minorEastAsia"/>
          <w:sz w:val="21"/>
          <w:szCs w:val="21"/>
        </w:rPr>
        <w:t>主要</w:t>
      </w:r>
      <w:r w:rsidR="00AE7271">
        <w:rPr>
          <w:rFonts w:ascii="Times New Roman" w:hAnsiTheme="minorEastAsia"/>
          <w:sz w:val="21"/>
          <w:szCs w:val="21"/>
        </w:rPr>
        <w:t>研发</w:t>
      </w:r>
      <w:r>
        <w:rPr>
          <w:rFonts w:ascii="Times New Roman" w:hAnsiTheme="minorEastAsia"/>
          <w:sz w:val="21"/>
          <w:szCs w:val="21"/>
        </w:rPr>
        <w:t>思路：</w:t>
      </w:r>
      <w:r w:rsidR="0000587F">
        <w:rPr>
          <w:rFonts w:ascii="Times New Roman" w:hAnsiTheme="minorEastAsia"/>
          <w:sz w:val="21"/>
          <w:szCs w:val="21"/>
        </w:rPr>
        <w:t>访问豆瓣电视剧主页，</w:t>
      </w:r>
      <w:r w:rsidR="0000587F">
        <w:rPr>
          <w:rFonts w:ascii="Times New Roman" w:hAnsiTheme="minorEastAsia" w:hint="eastAsia"/>
          <w:sz w:val="21"/>
          <w:szCs w:val="21"/>
        </w:rPr>
        <w:t>根据</w:t>
      </w:r>
      <w:r w:rsidR="0000587F">
        <w:rPr>
          <w:rFonts w:ascii="Times New Roman" w:hAnsiTheme="minorEastAsia"/>
          <w:sz w:val="21"/>
          <w:szCs w:val="21"/>
        </w:rPr>
        <w:t>不同的标签搜集所有的电视剧</w:t>
      </w:r>
      <w:r w:rsidR="0000587F">
        <w:rPr>
          <w:rFonts w:ascii="Times New Roman" w:hAnsiTheme="minorEastAsia"/>
          <w:sz w:val="21"/>
          <w:szCs w:val="21"/>
        </w:rPr>
        <w:t>ID</w:t>
      </w:r>
      <w:r w:rsidR="0000587F">
        <w:rPr>
          <w:rFonts w:ascii="Times New Roman" w:hAnsiTheme="minorEastAsia"/>
          <w:sz w:val="21"/>
          <w:szCs w:val="21"/>
        </w:rPr>
        <w:t>，</w:t>
      </w:r>
      <w:r w:rsidR="0000587F">
        <w:rPr>
          <w:rFonts w:ascii="Times New Roman" w:hAnsiTheme="minorEastAsia" w:hint="eastAsia"/>
          <w:sz w:val="21"/>
          <w:szCs w:val="21"/>
        </w:rPr>
        <w:t>根据</w:t>
      </w:r>
      <w:r w:rsidR="0000587F">
        <w:rPr>
          <w:rFonts w:ascii="Times New Roman" w:hAnsiTheme="minorEastAsia"/>
          <w:sz w:val="21"/>
          <w:szCs w:val="21"/>
        </w:rPr>
        <w:t>ID</w:t>
      </w:r>
      <w:r w:rsidR="0000587F">
        <w:rPr>
          <w:rFonts w:ascii="Times New Roman" w:hAnsiTheme="minorEastAsia"/>
          <w:sz w:val="21"/>
          <w:szCs w:val="21"/>
        </w:rPr>
        <w:t>访问该电视剧的豆瓣主页，</w:t>
      </w:r>
      <w:r w:rsidR="0000587F">
        <w:rPr>
          <w:rFonts w:ascii="Times New Roman" w:hAnsiTheme="minorEastAsia" w:hint="eastAsia"/>
          <w:sz w:val="21"/>
          <w:szCs w:val="21"/>
        </w:rPr>
        <w:t>抓取</w:t>
      </w:r>
      <w:r w:rsidR="0000587F">
        <w:rPr>
          <w:rFonts w:ascii="Times New Roman" w:hAnsiTheme="minorEastAsia"/>
          <w:sz w:val="21"/>
          <w:szCs w:val="21"/>
        </w:rPr>
        <w:t>该电视剧的基本信息</w:t>
      </w:r>
      <w:r w:rsidR="00AE7271">
        <w:rPr>
          <w:rFonts w:ascii="Times New Roman" w:hAnsiTheme="minorEastAsia"/>
          <w:sz w:val="21"/>
          <w:szCs w:val="21"/>
        </w:rPr>
        <w:t>，</w:t>
      </w:r>
      <w:r>
        <w:rPr>
          <w:rFonts w:ascii="Times New Roman" w:hAnsiTheme="minorEastAsia" w:hint="eastAsia"/>
          <w:sz w:val="21"/>
          <w:szCs w:val="21"/>
        </w:rPr>
        <w:t>包含的程序模块如下：</w:t>
      </w:r>
    </w:p>
    <w:p w14:paraId="4D8321EF" w14:textId="1B32F9CF" w:rsidR="00AE7271" w:rsidRDefault="00AE7271" w:rsidP="00AE7271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模块</w:t>
      </w:r>
      <w:r>
        <w:rPr>
          <w:rFonts w:ascii="Times New Roman" w:hAnsiTheme="minorEastAsia"/>
          <w:sz w:val="21"/>
          <w:szCs w:val="21"/>
        </w:rPr>
        <w:t>A</w:t>
      </w:r>
      <w:r>
        <w:rPr>
          <w:rFonts w:ascii="Times New Roman" w:hAnsiTheme="minorEastAsia"/>
          <w:sz w:val="21"/>
          <w:szCs w:val="21"/>
        </w:rPr>
        <w:t>：</w:t>
      </w:r>
      <w:r w:rsidR="0000587F">
        <w:rPr>
          <w:rFonts w:ascii="Times New Roman" w:hAnsiTheme="minorEastAsia" w:hint="eastAsia"/>
          <w:sz w:val="21"/>
          <w:szCs w:val="21"/>
        </w:rPr>
        <w:t>电视剧</w:t>
      </w:r>
      <w:r w:rsidR="0000587F">
        <w:rPr>
          <w:rFonts w:ascii="Times New Roman" w:hAnsiTheme="minorEastAsia"/>
          <w:sz w:val="21"/>
          <w:szCs w:val="21"/>
        </w:rPr>
        <w:t>ID</w:t>
      </w:r>
      <w:r w:rsidR="0000587F">
        <w:rPr>
          <w:rFonts w:ascii="Times New Roman" w:hAnsiTheme="minorEastAsia"/>
          <w:sz w:val="21"/>
          <w:szCs w:val="21"/>
        </w:rPr>
        <w:t>抓取</w:t>
      </w:r>
      <w:r>
        <w:rPr>
          <w:rFonts w:ascii="Times New Roman" w:hAnsiTheme="minorEastAsia"/>
          <w:sz w:val="21"/>
          <w:szCs w:val="21"/>
        </w:rPr>
        <w:t>功能</w:t>
      </w:r>
    </w:p>
    <w:p w14:paraId="3AB9BAC5" w14:textId="1F17C245" w:rsidR="00E0199C" w:rsidRDefault="00AE7271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模块</w:t>
      </w:r>
      <w:r>
        <w:rPr>
          <w:rFonts w:ascii="Times New Roman" w:hAnsiTheme="minorEastAsia"/>
          <w:sz w:val="21"/>
          <w:szCs w:val="21"/>
        </w:rPr>
        <w:t>B</w:t>
      </w:r>
      <w:r>
        <w:rPr>
          <w:rFonts w:ascii="Times New Roman" w:hAnsiTheme="minorEastAsia"/>
          <w:sz w:val="21"/>
          <w:szCs w:val="21"/>
        </w:rPr>
        <w:t>：</w:t>
      </w:r>
      <w:r w:rsidR="0000587F">
        <w:rPr>
          <w:rFonts w:ascii="Times New Roman" w:hAnsi="Times New Roman"/>
          <w:sz w:val="21"/>
          <w:szCs w:val="21"/>
        </w:rPr>
        <w:t xml:space="preserve"> </w:t>
      </w:r>
      <w:r w:rsidR="0000587F">
        <w:rPr>
          <w:rFonts w:ascii="Times New Roman" w:hAnsi="Times New Roman" w:hint="eastAsia"/>
          <w:sz w:val="21"/>
          <w:szCs w:val="21"/>
        </w:rPr>
        <w:t>电视剧</w:t>
      </w:r>
      <w:r w:rsidR="0000587F">
        <w:rPr>
          <w:rFonts w:ascii="Times New Roman" w:hAnsi="Times New Roman"/>
          <w:sz w:val="21"/>
          <w:szCs w:val="21"/>
        </w:rPr>
        <w:t>基本信息抓取</w:t>
      </w:r>
      <w:r w:rsidR="0090473B">
        <w:rPr>
          <w:rFonts w:ascii="Times New Roman" w:hAnsi="Times New Roman" w:hint="eastAsia"/>
          <w:sz w:val="21"/>
          <w:szCs w:val="21"/>
        </w:rPr>
        <w:t>功能</w:t>
      </w:r>
    </w:p>
    <w:p w14:paraId="023EF575" w14:textId="77777777" w:rsidR="00E0199C" w:rsidRPr="00AE7271" w:rsidRDefault="00AE7271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功能可视化说明</w:t>
      </w:r>
      <w:r w:rsidR="00303393">
        <w:rPr>
          <w:rFonts w:ascii="Times New Roman" w:hAnsiTheme="minorEastAsia" w:hint="eastAsia"/>
          <w:sz w:val="21"/>
          <w:szCs w:val="21"/>
        </w:rPr>
        <w:t>：</w:t>
      </w:r>
    </w:p>
    <w:p w14:paraId="445B2D78" w14:textId="752B02FE" w:rsidR="00AE7271" w:rsidRDefault="0000587F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在没有</w:t>
      </w:r>
      <w:r>
        <w:rPr>
          <w:rFonts w:ascii="Times New Roman" w:hAnsi="Times New Roman"/>
          <w:sz w:val="21"/>
          <w:szCs w:val="21"/>
        </w:rPr>
        <w:t>输入文件的情况下，</w:t>
      </w:r>
      <w:r>
        <w:rPr>
          <w:rFonts w:ascii="Times New Roman" w:hAnsi="Times New Roman" w:hint="eastAsia"/>
          <w:sz w:val="21"/>
          <w:szCs w:val="21"/>
        </w:rPr>
        <w:t>程序</w:t>
      </w:r>
      <w:r>
        <w:rPr>
          <w:rFonts w:ascii="Times New Roman" w:hAnsi="Times New Roman"/>
          <w:sz w:val="21"/>
          <w:szCs w:val="21"/>
        </w:rPr>
        <w:t>会访问豆瓣电视剧的主页搜索电视剧</w:t>
      </w:r>
      <w:r>
        <w:rPr>
          <w:rFonts w:ascii="Times New Roman" w:hAnsi="Times New Roman" w:hint="eastAsia"/>
          <w:sz w:val="21"/>
          <w:szCs w:val="21"/>
        </w:rPr>
        <w:t>ID</w:t>
      </w:r>
      <w:r>
        <w:rPr>
          <w:rFonts w:ascii="Times New Roman" w:hAnsi="Times New Roman"/>
          <w:sz w:val="21"/>
          <w:szCs w:val="21"/>
        </w:rPr>
        <w:t>：</w:t>
      </w:r>
    </w:p>
    <w:p w14:paraId="1F149F2B" w14:textId="2EEAB598" w:rsidR="0000587F" w:rsidRDefault="0000587F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 w:rsidRPr="0000587F"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7D45565E" wp14:editId="6D1CDECD">
            <wp:extent cx="3553304" cy="2127020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17" cy="21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E286" w14:textId="55A33959" w:rsidR="0000587F" w:rsidRDefault="0000587F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访问所有</w:t>
      </w:r>
      <w:r>
        <w:rPr>
          <w:rFonts w:ascii="Times New Roman" w:hAnsi="Times New Roman"/>
          <w:sz w:val="21"/>
          <w:szCs w:val="21"/>
        </w:rPr>
        <w:t>标签尽可能搜索更多的电视剧</w:t>
      </w:r>
      <w:r>
        <w:rPr>
          <w:rFonts w:ascii="Times New Roman" w:hAnsi="Times New Roman"/>
          <w:sz w:val="21"/>
          <w:szCs w:val="21"/>
        </w:rPr>
        <w:t>ID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得到</w:t>
      </w:r>
      <w:r>
        <w:rPr>
          <w:rFonts w:ascii="Times New Roman" w:hAnsi="Times New Roman"/>
          <w:sz w:val="21"/>
          <w:szCs w:val="21"/>
        </w:rPr>
        <w:t>所有</w:t>
      </w:r>
      <w:r>
        <w:rPr>
          <w:rFonts w:ascii="Times New Roman" w:hAnsi="Times New Roman"/>
          <w:sz w:val="21"/>
          <w:szCs w:val="21"/>
        </w:rPr>
        <w:t>ID</w:t>
      </w:r>
      <w:r>
        <w:rPr>
          <w:rFonts w:ascii="Times New Roman" w:hAnsi="Times New Roman"/>
          <w:sz w:val="21"/>
          <w:szCs w:val="21"/>
        </w:rPr>
        <w:t>的中间文件。然后抽取其中的</w:t>
      </w:r>
      <w:r>
        <w:rPr>
          <w:rFonts w:ascii="Times New Roman" w:hAnsi="Times New Roman"/>
          <w:sz w:val="21"/>
          <w:szCs w:val="21"/>
        </w:rPr>
        <w:t>ID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根据</w:t>
      </w:r>
      <w:r>
        <w:rPr>
          <w:rFonts w:ascii="Times New Roman" w:hAnsi="Times New Roman"/>
          <w:sz w:val="21"/>
          <w:szCs w:val="21"/>
        </w:rPr>
        <w:t>ID</w:t>
      </w:r>
      <w:r>
        <w:rPr>
          <w:rFonts w:ascii="Times New Roman" w:hAnsi="Times New Roman"/>
          <w:sz w:val="21"/>
          <w:szCs w:val="21"/>
        </w:rPr>
        <w:t>得到该</w:t>
      </w:r>
      <w:r>
        <w:rPr>
          <w:rFonts w:ascii="Times New Roman" w:hAnsi="Times New Roman" w:hint="eastAsia"/>
          <w:sz w:val="21"/>
          <w:szCs w:val="21"/>
        </w:rPr>
        <w:t>电视剧</w:t>
      </w:r>
      <w:r>
        <w:rPr>
          <w:rFonts w:ascii="Times New Roman" w:hAnsi="Times New Roman"/>
          <w:sz w:val="21"/>
          <w:szCs w:val="21"/>
        </w:rPr>
        <w:t>的主页：</w:t>
      </w:r>
    </w:p>
    <w:p w14:paraId="0FE28768" w14:textId="2E850289" w:rsidR="0000587F" w:rsidRDefault="0000587F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 w:rsidRPr="0000587F"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3FBF1863" wp14:editId="29BC0EEE">
            <wp:extent cx="3921740" cy="23433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003" cy="236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5A0" w14:textId="16E6CD26" w:rsidR="007574AD" w:rsidRDefault="005F10F9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抓取</w:t>
      </w:r>
      <w:r>
        <w:rPr>
          <w:rFonts w:ascii="Times New Roman" w:hAnsi="Times New Roman"/>
          <w:sz w:val="21"/>
          <w:szCs w:val="21"/>
        </w:rPr>
        <w:t>该页面的电视剧信息</w:t>
      </w:r>
      <w:r>
        <w:rPr>
          <w:rFonts w:ascii="Times New Roman" w:hAnsi="Times New Roman" w:hint="eastAsia"/>
          <w:sz w:val="21"/>
          <w:szCs w:val="21"/>
        </w:rPr>
        <w:t>并</w:t>
      </w:r>
      <w:r>
        <w:rPr>
          <w:rFonts w:ascii="Times New Roman" w:hAnsi="Times New Roman"/>
          <w:sz w:val="21"/>
          <w:szCs w:val="21"/>
        </w:rPr>
        <w:t>保存到一个</w:t>
      </w:r>
      <w:proofErr w:type="spellStart"/>
      <w:r>
        <w:rPr>
          <w:rFonts w:ascii="Times New Roman" w:hAnsi="Times New Roman"/>
          <w:sz w:val="21"/>
          <w:szCs w:val="21"/>
        </w:rPr>
        <w:t>json</w:t>
      </w:r>
      <w:proofErr w:type="spellEnd"/>
      <w:r>
        <w:rPr>
          <w:rFonts w:ascii="Times New Roman" w:hAnsi="Times New Roman"/>
          <w:sz w:val="21"/>
          <w:szCs w:val="21"/>
        </w:rPr>
        <w:t>文件中，</w:t>
      </w:r>
      <w:r>
        <w:rPr>
          <w:rFonts w:ascii="Times New Roman" w:hAnsi="Times New Roman" w:hint="eastAsia"/>
          <w:sz w:val="21"/>
          <w:szCs w:val="21"/>
        </w:rPr>
        <w:t>同时</w:t>
      </w:r>
      <w:r>
        <w:rPr>
          <w:rFonts w:ascii="Times New Roman" w:hAnsi="Times New Roman"/>
          <w:sz w:val="21"/>
          <w:szCs w:val="21"/>
        </w:rPr>
        <w:t>记录抓取过的</w:t>
      </w:r>
      <w:r>
        <w:rPr>
          <w:rFonts w:ascii="Times New Roman" w:hAnsi="Times New Roman"/>
          <w:sz w:val="21"/>
          <w:szCs w:val="21"/>
        </w:rPr>
        <w:t>ID</w:t>
      </w:r>
      <w:r>
        <w:rPr>
          <w:rFonts w:ascii="Times New Roman" w:hAnsi="Times New Roman"/>
          <w:sz w:val="21"/>
          <w:szCs w:val="21"/>
        </w:rPr>
        <w:t>以</w:t>
      </w:r>
      <w:r>
        <w:rPr>
          <w:rFonts w:ascii="Times New Roman" w:hAnsi="Times New Roman" w:hint="eastAsia"/>
          <w:sz w:val="21"/>
          <w:szCs w:val="21"/>
        </w:rPr>
        <w:t>避免</w:t>
      </w:r>
      <w:r>
        <w:rPr>
          <w:rFonts w:ascii="Times New Roman" w:hAnsi="Times New Roman"/>
          <w:sz w:val="21"/>
          <w:szCs w:val="21"/>
        </w:rPr>
        <w:t>重复抓取。</w:t>
      </w:r>
    </w:p>
    <w:p w14:paraId="18D23496" w14:textId="77777777" w:rsidR="00E0199C" w:rsidRPr="005F10F9" w:rsidRDefault="00AE7271">
      <w:pPr>
        <w:pStyle w:val="11"/>
        <w:numPr>
          <w:ilvl w:val="0"/>
          <w:numId w:val="1"/>
        </w:numPr>
        <w:spacing w:line="240" w:lineRule="auto"/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程序</w:t>
      </w:r>
      <w:r w:rsidR="00303393">
        <w:rPr>
          <w:rFonts w:ascii="Times New Roman" w:hAnsiTheme="minorEastAsia" w:hint="eastAsia"/>
          <w:sz w:val="21"/>
          <w:szCs w:val="21"/>
        </w:rPr>
        <w:t>输入与输出</w:t>
      </w:r>
      <w:r w:rsidR="003C1F6C">
        <w:rPr>
          <w:rFonts w:ascii="Times New Roman" w:hAnsiTheme="minorEastAsia" w:hint="eastAsia"/>
          <w:sz w:val="21"/>
          <w:szCs w:val="21"/>
        </w:rPr>
        <w:t>说明</w:t>
      </w:r>
      <w:r w:rsidR="003C1F6C">
        <w:rPr>
          <w:rFonts w:ascii="Times New Roman" w:hAnsiTheme="minorEastAsia"/>
          <w:sz w:val="21"/>
          <w:szCs w:val="21"/>
        </w:rPr>
        <w:t>：</w:t>
      </w:r>
    </w:p>
    <w:p w14:paraId="2F58D5BD" w14:textId="3A3CCF2B" w:rsidR="005F10F9" w:rsidRDefault="005F10F9" w:rsidP="005F10F9">
      <w:pPr>
        <w:pStyle w:val="11"/>
        <w:spacing w:line="240" w:lineRule="auto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输入</w:t>
      </w:r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/>
          <w:sz w:val="21"/>
          <w:szCs w:val="21"/>
        </w:rPr>
        <w:t>无需输入或需要抓取的电视剧</w:t>
      </w:r>
      <w:r>
        <w:rPr>
          <w:rFonts w:ascii="Times New Roman" w:hAnsiTheme="minorEastAsia"/>
          <w:sz w:val="21"/>
          <w:szCs w:val="21"/>
        </w:rPr>
        <w:t>ID</w:t>
      </w:r>
      <w:r>
        <w:rPr>
          <w:rFonts w:ascii="Times New Roman" w:hAnsiTheme="minorEastAsia"/>
          <w:sz w:val="21"/>
          <w:szCs w:val="21"/>
        </w:rPr>
        <w:t>列表</w:t>
      </w:r>
    </w:p>
    <w:p w14:paraId="49E479D0" w14:textId="34A3CB7D" w:rsidR="005F10F9" w:rsidRDefault="005F10F9" w:rsidP="005F10F9">
      <w:pPr>
        <w:pStyle w:val="11"/>
        <w:spacing w:line="240" w:lineRule="auto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输出</w:t>
      </w:r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/>
          <w:sz w:val="21"/>
          <w:szCs w:val="21"/>
        </w:rPr>
        <w:t>包含电视剧信息的</w:t>
      </w:r>
      <w:proofErr w:type="spellStart"/>
      <w:r>
        <w:rPr>
          <w:rFonts w:ascii="Times New Roman" w:hAnsiTheme="minorEastAsia"/>
          <w:sz w:val="21"/>
          <w:szCs w:val="21"/>
        </w:rPr>
        <w:t>json</w:t>
      </w:r>
      <w:proofErr w:type="spellEnd"/>
      <w:r>
        <w:rPr>
          <w:rFonts w:ascii="Times New Roman" w:hAnsiTheme="minorEastAsia"/>
          <w:sz w:val="21"/>
          <w:szCs w:val="21"/>
        </w:rPr>
        <w:t>字符串，</w:t>
      </w:r>
      <w:r>
        <w:rPr>
          <w:rFonts w:ascii="Times New Roman" w:hAnsiTheme="minorEastAsia" w:hint="eastAsia"/>
          <w:sz w:val="21"/>
          <w:szCs w:val="21"/>
        </w:rPr>
        <w:t>如</w:t>
      </w:r>
      <w:r>
        <w:rPr>
          <w:rFonts w:ascii="Times New Roman" w:hAnsiTheme="minorEastAsia"/>
          <w:sz w:val="21"/>
          <w:szCs w:val="21"/>
        </w:rPr>
        <w:t>：</w:t>
      </w:r>
    </w:p>
    <w:p w14:paraId="036A9FCC" w14:textId="6D24D4CF" w:rsidR="005F10F9" w:rsidRPr="005F10F9" w:rsidRDefault="005F10F9" w:rsidP="005F10F9">
      <w:pPr>
        <w:pStyle w:val="11"/>
        <w:spacing w:line="240" w:lineRule="auto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5F10F9">
        <w:rPr>
          <w:rFonts w:ascii="Times New Roman" w:hAnsiTheme="minorEastAsia" w:hint="eastAsia"/>
          <w:sz w:val="21"/>
          <w:szCs w:val="21"/>
        </w:rPr>
        <w:t>{"rate": "7.0", "</w:t>
      </w:r>
      <w:proofErr w:type="spellStart"/>
      <w:r w:rsidRPr="005F10F9">
        <w:rPr>
          <w:rFonts w:ascii="Times New Roman" w:hAnsiTheme="minorEastAsia" w:hint="eastAsia"/>
          <w:sz w:val="21"/>
          <w:szCs w:val="21"/>
        </w:rPr>
        <w:t>rate_num</w:t>
      </w:r>
      <w:proofErr w:type="spellEnd"/>
      <w:r w:rsidRPr="005F10F9">
        <w:rPr>
          <w:rFonts w:ascii="Times New Roman" w:hAnsiTheme="minorEastAsia" w:hint="eastAsia"/>
          <w:sz w:val="21"/>
          <w:szCs w:val="21"/>
        </w:rPr>
        <w:t>": "None", "</w:t>
      </w:r>
      <w:proofErr w:type="spellStart"/>
      <w:r w:rsidRPr="005F10F9">
        <w:rPr>
          <w:rFonts w:ascii="Times New Roman" w:hAnsiTheme="minorEastAsia" w:hint="eastAsia"/>
          <w:sz w:val="21"/>
          <w:szCs w:val="21"/>
        </w:rPr>
        <w:t>movie_id</w:t>
      </w:r>
      <w:proofErr w:type="spellEnd"/>
      <w:r w:rsidRPr="005F10F9">
        <w:rPr>
          <w:rFonts w:ascii="Times New Roman" w:hAnsiTheme="minorEastAsia" w:hint="eastAsia"/>
          <w:sz w:val="21"/>
          <w:szCs w:val="21"/>
        </w:rPr>
        <w:t>": "26749151", "name": {"0": "None", "1": "</w:t>
      </w:r>
      <w:r w:rsidRPr="005F10F9">
        <w:rPr>
          <w:rFonts w:ascii="Times New Roman" w:hAnsiTheme="minorEastAsia" w:hint="eastAsia"/>
          <w:sz w:val="21"/>
          <w:szCs w:val="21"/>
        </w:rPr>
        <w:t>闪电侠</w:t>
      </w:r>
      <w:r w:rsidRPr="005F10F9">
        <w:rPr>
          <w:rFonts w:ascii="Times New Roman" w:hAnsiTheme="minorEastAsia" w:hint="eastAsia"/>
          <w:sz w:val="21"/>
          <w:szCs w:val="21"/>
        </w:rPr>
        <w:t xml:space="preserve"> </w:t>
      </w:r>
      <w:r w:rsidRPr="005F10F9">
        <w:rPr>
          <w:rFonts w:ascii="Times New Roman" w:hAnsiTheme="minorEastAsia" w:hint="eastAsia"/>
          <w:sz w:val="21"/>
          <w:szCs w:val="21"/>
        </w:rPr>
        <w:t>第三季</w:t>
      </w:r>
      <w:r w:rsidRPr="005F10F9">
        <w:rPr>
          <w:rFonts w:ascii="Times New Roman" w:hAnsiTheme="minorEastAsia" w:hint="eastAsia"/>
          <w:sz w:val="21"/>
          <w:szCs w:val="21"/>
        </w:rPr>
        <w:t xml:space="preserve"> The Flash Season 3"}, "</w:t>
      </w:r>
      <w:proofErr w:type="spellStart"/>
      <w:r w:rsidRPr="005F10F9">
        <w:rPr>
          <w:rFonts w:ascii="Times New Roman" w:hAnsiTheme="minorEastAsia" w:hint="eastAsia"/>
          <w:sz w:val="21"/>
          <w:szCs w:val="21"/>
        </w:rPr>
        <w:t>basic_info</w:t>
      </w:r>
      <w:proofErr w:type="spellEnd"/>
      <w:r w:rsidRPr="005F10F9">
        <w:rPr>
          <w:rFonts w:ascii="Times New Roman" w:hAnsiTheme="minorEastAsia" w:hint="eastAsia"/>
          <w:sz w:val="21"/>
          <w:szCs w:val="21"/>
        </w:rPr>
        <w:t>": {"director": "</w:t>
      </w:r>
      <w:r w:rsidRPr="005F10F9">
        <w:rPr>
          <w:rFonts w:ascii="Times New Roman" w:hAnsiTheme="minorEastAsia" w:hint="eastAsia"/>
          <w:sz w:val="21"/>
          <w:szCs w:val="21"/>
        </w:rPr>
        <w:t>杰西·沃恩</w:t>
      </w:r>
      <w:r w:rsidRPr="005F10F9">
        <w:rPr>
          <w:rFonts w:ascii="Times New Roman" w:hAnsiTheme="minorEastAsia" w:hint="eastAsia"/>
          <w:sz w:val="21"/>
          <w:szCs w:val="21"/>
        </w:rPr>
        <w:t>", "type": "</w:t>
      </w:r>
      <w:r w:rsidRPr="005F10F9">
        <w:rPr>
          <w:rFonts w:ascii="Times New Roman" w:hAnsiTheme="minorEastAsia" w:hint="eastAsia"/>
          <w:sz w:val="21"/>
          <w:szCs w:val="21"/>
        </w:rPr>
        <w:t>剧情</w:t>
      </w:r>
      <w:r w:rsidRPr="005F10F9">
        <w:rPr>
          <w:rFonts w:ascii="Times New Roman" w:hAnsiTheme="minorEastAsia" w:hint="eastAsia"/>
          <w:sz w:val="21"/>
          <w:szCs w:val="21"/>
        </w:rPr>
        <w:t>", "</w:t>
      </w:r>
      <w:proofErr w:type="spellStart"/>
      <w:r w:rsidRPr="005F10F9">
        <w:rPr>
          <w:rFonts w:ascii="Times New Roman" w:hAnsiTheme="minorEastAsia" w:hint="eastAsia"/>
          <w:sz w:val="21"/>
          <w:szCs w:val="21"/>
        </w:rPr>
        <w:t>init_time</w:t>
      </w:r>
      <w:proofErr w:type="spellEnd"/>
      <w:r w:rsidRPr="005F10F9">
        <w:rPr>
          <w:rFonts w:ascii="Times New Roman" w:hAnsiTheme="minorEastAsia" w:hint="eastAsia"/>
          <w:sz w:val="21"/>
          <w:szCs w:val="21"/>
        </w:rPr>
        <w:t>": "2016-10-04(</w:t>
      </w:r>
      <w:r w:rsidRPr="005F10F9">
        <w:rPr>
          <w:rFonts w:ascii="Times New Roman" w:hAnsiTheme="minorEastAsia" w:hint="eastAsia"/>
          <w:sz w:val="21"/>
          <w:szCs w:val="21"/>
        </w:rPr>
        <w:t>美国</w:t>
      </w:r>
      <w:r w:rsidRPr="005F10F9">
        <w:rPr>
          <w:rFonts w:ascii="Times New Roman" w:hAnsiTheme="minorEastAsia" w:hint="eastAsia"/>
          <w:sz w:val="21"/>
          <w:szCs w:val="21"/>
        </w:rPr>
        <w:t>)", "actors": "</w:t>
      </w:r>
      <w:r w:rsidRPr="005F10F9">
        <w:rPr>
          <w:rFonts w:ascii="Times New Roman" w:hAnsiTheme="minorEastAsia" w:hint="eastAsia"/>
          <w:sz w:val="21"/>
          <w:szCs w:val="21"/>
        </w:rPr>
        <w:t>格兰特·古斯汀</w:t>
      </w:r>
      <w:r w:rsidRPr="005F10F9">
        <w:rPr>
          <w:rFonts w:ascii="Times New Roman" w:hAnsiTheme="minorEastAsia" w:hint="eastAsia"/>
          <w:sz w:val="21"/>
          <w:szCs w:val="21"/>
        </w:rPr>
        <w:t xml:space="preserve">", "area": " </w:t>
      </w:r>
      <w:r w:rsidRPr="005F10F9">
        <w:rPr>
          <w:rFonts w:ascii="Times New Roman" w:hAnsiTheme="minorEastAsia" w:hint="eastAsia"/>
          <w:sz w:val="21"/>
          <w:szCs w:val="21"/>
        </w:rPr>
        <w:t>美国</w:t>
      </w:r>
      <w:r w:rsidRPr="005F10F9">
        <w:rPr>
          <w:rFonts w:ascii="Times New Roman" w:hAnsiTheme="minorEastAsia" w:hint="eastAsia"/>
          <w:sz w:val="21"/>
          <w:szCs w:val="21"/>
        </w:rPr>
        <w:t>"}}</w:t>
      </w:r>
    </w:p>
    <w:p w14:paraId="0EE2FA2A" w14:textId="3904F732" w:rsidR="005F10F9" w:rsidRPr="005F10F9" w:rsidRDefault="005F10F9" w:rsidP="005F10F9">
      <w:pPr>
        <w:pStyle w:val="11"/>
        <w:spacing w:line="240" w:lineRule="auto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5F10F9">
        <w:rPr>
          <w:rFonts w:ascii="Times New Roman" w:hAnsiTheme="minorEastAsia" w:hint="eastAsia"/>
          <w:sz w:val="21"/>
          <w:szCs w:val="21"/>
        </w:rPr>
        <w:t>{"rate": "9.3", "</w:t>
      </w:r>
      <w:proofErr w:type="spellStart"/>
      <w:r w:rsidRPr="005F10F9">
        <w:rPr>
          <w:rFonts w:ascii="Times New Roman" w:hAnsiTheme="minorEastAsia" w:hint="eastAsia"/>
          <w:sz w:val="21"/>
          <w:szCs w:val="21"/>
        </w:rPr>
        <w:t>rate_num</w:t>
      </w:r>
      <w:proofErr w:type="spellEnd"/>
      <w:r w:rsidRPr="005F10F9">
        <w:rPr>
          <w:rFonts w:ascii="Times New Roman" w:hAnsiTheme="minorEastAsia" w:hint="eastAsia"/>
          <w:sz w:val="21"/>
          <w:szCs w:val="21"/>
        </w:rPr>
        <w:t>": "None", "</w:t>
      </w:r>
      <w:proofErr w:type="spellStart"/>
      <w:r w:rsidRPr="005F10F9">
        <w:rPr>
          <w:rFonts w:ascii="Times New Roman" w:hAnsiTheme="minorEastAsia" w:hint="eastAsia"/>
          <w:sz w:val="21"/>
          <w:szCs w:val="21"/>
        </w:rPr>
        <w:t>movie_id</w:t>
      </w:r>
      <w:proofErr w:type="spellEnd"/>
      <w:r w:rsidRPr="005F10F9">
        <w:rPr>
          <w:rFonts w:ascii="Times New Roman" w:hAnsiTheme="minorEastAsia" w:hint="eastAsia"/>
          <w:sz w:val="21"/>
          <w:szCs w:val="21"/>
        </w:rPr>
        <w:t>": "26387813", "name": {"0": "</w:t>
      </w:r>
      <w:r w:rsidRPr="005F10F9">
        <w:rPr>
          <w:rFonts w:ascii="Times New Roman" w:hAnsiTheme="minorEastAsia" w:hint="eastAsia"/>
          <w:sz w:val="21"/>
          <w:szCs w:val="21"/>
        </w:rPr>
        <w:t>嫌疑人</w:t>
      </w:r>
      <w:r w:rsidRPr="005F10F9">
        <w:rPr>
          <w:rFonts w:ascii="Times New Roman" w:hAnsiTheme="minorEastAsia" w:hint="eastAsia"/>
          <w:sz w:val="21"/>
          <w:szCs w:val="21"/>
        </w:rPr>
        <w:t>", "1": "</w:t>
      </w:r>
      <w:r w:rsidRPr="005F10F9">
        <w:rPr>
          <w:rFonts w:ascii="Times New Roman" w:hAnsiTheme="minorEastAsia" w:hint="eastAsia"/>
          <w:sz w:val="21"/>
          <w:szCs w:val="21"/>
        </w:rPr>
        <w:t>意中人</w:t>
      </w:r>
      <w:r w:rsidRPr="005F10F9">
        <w:rPr>
          <w:rFonts w:ascii="Times New Roman" w:hAnsiTheme="minorEastAsia" w:hint="eastAsia"/>
          <w:sz w:val="21"/>
          <w:szCs w:val="21"/>
        </w:rPr>
        <w:t>", "2": "</w:t>
      </w:r>
      <w:r w:rsidRPr="005F10F9">
        <w:rPr>
          <w:rFonts w:ascii="Times New Roman" w:hAnsiTheme="minorEastAsia" w:hint="eastAsia"/>
          <w:sz w:val="21"/>
          <w:szCs w:val="21"/>
        </w:rPr>
        <w:t>疑犯追踪</w:t>
      </w:r>
      <w:r w:rsidRPr="005F10F9">
        <w:rPr>
          <w:rFonts w:ascii="Times New Roman" w:hAnsiTheme="minorEastAsia" w:hint="eastAsia"/>
          <w:sz w:val="21"/>
          <w:szCs w:val="21"/>
        </w:rPr>
        <w:t xml:space="preserve"> </w:t>
      </w:r>
      <w:r w:rsidRPr="005F10F9">
        <w:rPr>
          <w:rFonts w:ascii="Times New Roman" w:hAnsiTheme="minorEastAsia" w:hint="eastAsia"/>
          <w:sz w:val="21"/>
          <w:szCs w:val="21"/>
        </w:rPr>
        <w:t>第五季</w:t>
      </w:r>
      <w:r w:rsidRPr="005F10F9">
        <w:rPr>
          <w:rFonts w:ascii="Times New Roman" w:hAnsiTheme="minorEastAsia" w:hint="eastAsia"/>
          <w:sz w:val="21"/>
          <w:szCs w:val="21"/>
        </w:rPr>
        <w:t xml:space="preserve"> Person of Interest Season 5"}, "</w:t>
      </w:r>
      <w:proofErr w:type="spellStart"/>
      <w:r w:rsidRPr="005F10F9">
        <w:rPr>
          <w:rFonts w:ascii="Times New Roman" w:hAnsiTheme="minorEastAsia" w:hint="eastAsia"/>
          <w:sz w:val="21"/>
          <w:szCs w:val="21"/>
        </w:rPr>
        <w:t>basic_info</w:t>
      </w:r>
      <w:proofErr w:type="spellEnd"/>
      <w:r w:rsidRPr="005F10F9">
        <w:rPr>
          <w:rFonts w:ascii="Times New Roman" w:hAnsiTheme="minorEastAsia" w:hint="eastAsia"/>
          <w:sz w:val="21"/>
          <w:szCs w:val="21"/>
        </w:rPr>
        <w:t>": {"director": "</w:t>
      </w:r>
      <w:r w:rsidRPr="005F10F9">
        <w:rPr>
          <w:rFonts w:ascii="Times New Roman" w:hAnsiTheme="minorEastAsia" w:hint="eastAsia"/>
          <w:sz w:val="21"/>
          <w:szCs w:val="21"/>
        </w:rPr>
        <w:t>克里斯·费舍</w:t>
      </w:r>
      <w:r w:rsidRPr="005F10F9">
        <w:rPr>
          <w:rFonts w:ascii="Times New Roman" w:hAnsiTheme="minorEastAsia" w:hint="eastAsia"/>
          <w:sz w:val="21"/>
          <w:szCs w:val="21"/>
        </w:rPr>
        <w:t>", "type": "</w:t>
      </w:r>
      <w:r w:rsidRPr="005F10F9">
        <w:rPr>
          <w:rFonts w:ascii="Times New Roman" w:hAnsiTheme="minorEastAsia" w:hint="eastAsia"/>
          <w:sz w:val="21"/>
          <w:szCs w:val="21"/>
        </w:rPr>
        <w:t>剧情</w:t>
      </w:r>
      <w:r w:rsidRPr="005F10F9">
        <w:rPr>
          <w:rFonts w:ascii="Times New Roman" w:hAnsiTheme="minorEastAsia" w:hint="eastAsia"/>
          <w:sz w:val="21"/>
          <w:szCs w:val="21"/>
        </w:rPr>
        <w:t>", "</w:t>
      </w:r>
      <w:proofErr w:type="spellStart"/>
      <w:r w:rsidRPr="005F10F9">
        <w:rPr>
          <w:rFonts w:ascii="Times New Roman" w:hAnsiTheme="minorEastAsia" w:hint="eastAsia"/>
          <w:sz w:val="21"/>
          <w:szCs w:val="21"/>
        </w:rPr>
        <w:t>init_time</w:t>
      </w:r>
      <w:proofErr w:type="spellEnd"/>
      <w:r w:rsidRPr="005F10F9">
        <w:rPr>
          <w:rFonts w:ascii="Times New Roman" w:hAnsiTheme="minorEastAsia" w:hint="eastAsia"/>
          <w:sz w:val="21"/>
          <w:szCs w:val="21"/>
        </w:rPr>
        <w:t>": "2016-05-03(</w:t>
      </w:r>
      <w:r w:rsidRPr="005F10F9">
        <w:rPr>
          <w:rFonts w:ascii="Times New Roman" w:hAnsiTheme="minorEastAsia" w:hint="eastAsia"/>
          <w:sz w:val="21"/>
          <w:szCs w:val="21"/>
        </w:rPr>
        <w:t>美国</w:t>
      </w:r>
      <w:r w:rsidRPr="005F10F9">
        <w:rPr>
          <w:rFonts w:ascii="Times New Roman" w:hAnsiTheme="minorEastAsia" w:hint="eastAsia"/>
          <w:sz w:val="21"/>
          <w:szCs w:val="21"/>
        </w:rPr>
        <w:t>)", "actors": "</w:t>
      </w:r>
      <w:r w:rsidRPr="005F10F9">
        <w:rPr>
          <w:rFonts w:ascii="Times New Roman" w:hAnsiTheme="minorEastAsia" w:hint="eastAsia"/>
          <w:sz w:val="21"/>
          <w:szCs w:val="21"/>
        </w:rPr>
        <w:t>吉姆·卡维泽</w:t>
      </w:r>
      <w:r w:rsidRPr="005F10F9">
        <w:rPr>
          <w:rFonts w:ascii="Times New Roman" w:hAnsiTheme="minorEastAsia" w:hint="eastAsia"/>
          <w:sz w:val="21"/>
          <w:szCs w:val="21"/>
        </w:rPr>
        <w:t xml:space="preserve">", "area": " </w:t>
      </w:r>
      <w:r w:rsidRPr="005F10F9">
        <w:rPr>
          <w:rFonts w:ascii="Times New Roman" w:hAnsiTheme="minorEastAsia" w:hint="eastAsia"/>
          <w:sz w:val="21"/>
          <w:szCs w:val="21"/>
        </w:rPr>
        <w:t>美国</w:t>
      </w:r>
      <w:r w:rsidRPr="005F10F9">
        <w:rPr>
          <w:rFonts w:ascii="Times New Roman" w:hAnsiTheme="minorEastAsia" w:hint="eastAsia"/>
          <w:sz w:val="21"/>
          <w:szCs w:val="21"/>
        </w:rPr>
        <w:t>"}}</w:t>
      </w:r>
    </w:p>
    <w:p w14:paraId="2B9FCB8A" w14:textId="77777777" w:rsidR="00E0199C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处理过程</w:t>
      </w:r>
      <w:r w:rsidR="00AE7271">
        <w:rPr>
          <w:rFonts w:ascii="Times New Roman" w:hAnsiTheme="minorEastAsia"/>
          <w:sz w:val="21"/>
          <w:szCs w:val="21"/>
        </w:rPr>
        <w:t>流程图</w:t>
      </w:r>
      <w:r>
        <w:rPr>
          <w:rFonts w:ascii="Times New Roman" w:hAnsiTheme="minorEastAsia" w:hint="eastAsia"/>
          <w:sz w:val="21"/>
          <w:szCs w:val="21"/>
        </w:rPr>
        <w:t>：</w:t>
      </w:r>
    </w:p>
    <w:p w14:paraId="2C503BE2" w14:textId="7C4F7FDE" w:rsidR="00E0199C" w:rsidRDefault="00437426" w:rsidP="00B35546">
      <w:pPr>
        <w:pStyle w:val="11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1E4E6295" wp14:editId="01E98A81">
            <wp:extent cx="3690043" cy="5203406"/>
            <wp:effectExtent l="0" t="0" r="0" b="3810"/>
            <wp:docPr id="3" name="图片 3" descr="../../../豆瓣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豆瓣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47" cy="525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2346" w14:textId="77777777" w:rsidR="00442CEB" w:rsidRDefault="00442CEB" w:rsidP="00B35546">
      <w:pPr>
        <w:pStyle w:val="11"/>
        <w:ind w:left="420"/>
        <w:rPr>
          <w:rFonts w:ascii="Times New Roman" w:hAnsi="Times New Roman"/>
          <w:sz w:val="21"/>
          <w:szCs w:val="21"/>
        </w:rPr>
      </w:pPr>
    </w:p>
    <w:p w14:paraId="7553E38F" w14:textId="77777777" w:rsidR="00292086" w:rsidRPr="00276F42" w:rsidRDefault="00292086" w:rsidP="00276F42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lastRenderedPageBreak/>
        <w:t>开放接口（</w:t>
      </w:r>
      <w:r w:rsidR="00276F42">
        <w:rPr>
          <w:rFonts w:ascii="Times New Roman" w:hAnsiTheme="minorEastAsia"/>
          <w:sz w:val="21"/>
          <w:szCs w:val="21"/>
        </w:rPr>
        <w:t>若</w:t>
      </w:r>
      <w:r>
        <w:rPr>
          <w:rFonts w:ascii="Times New Roman" w:hAnsiTheme="minorEastAsia" w:hint="eastAsia"/>
          <w:sz w:val="21"/>
          <w:szCs w:val="21"/>
        </w:rPr>
        <w:t>被调用</w:t>
      </w:r>
      <w:r w:rsidR="00276F42">
        <w:rPr>
          <w:rFonts w:ascii="Times New Roman" w:hAnsiTheme="minorEastAsia"/>
          <w:sz w:val="21"/>
          <w:szCs w:val="21"/>
        </w:rPr>
        <w:t>，</w:t>
      </w:r>
      <w:r w:rsidR="00276F42">
        <w:rPr>
          <w:rFonts w:ascii="Times New Roman" w:hAnsiTheme="minorEastAsia" w:hint="eastAsia"/>
          <w:sz w:val="21"/>
          <w:szCs w:val="21"/>
        </w:rPr>
        <w:t>需要</w:t>
      </w:r>
      <w:r w:rsidR="00276F42">
        <w:rPr>
          <w:rFonts w:ascii="Times New Roman" w:hAnsiTheme="minorEastAsia"/>
          <w:sz w:val="21"/>
          <w:szCs w:val="21"/>
        </w:rPr>
        <w:t>提供开放的接口说明</w:t>
      </w:r>
      <w:r>
        <w:rPr>
          <w:rFonts w:ascii="Times New Roman" w:hAnsiTheme="minorEastAsia" w:hint="eastAsia"/>
          <w:sz w:val="21"/>
          <w:szCs w:val="21"/>
        </w:rPr>
        <w:t>）：</w:t>
      </w:r>
    </w:p>
    <w:p w14:paraId="2E4DC875" w14:textId="77732611" w:rsidR="00292086" w:rsidRPr="00292086" w:rsidRDefault="00437426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无</w:t>
      </w:r>
    </w:p>
    <w:p w14:paraId="790FEC5E" w14:textId="77777777" w:rsidR="00E0199C" w:rsidRDefault="00303393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 w:rsidRPr="00292086">
        <w:rPr>
          <w:rFonts w:ascii="Times New Roman" w:hAnsiTheme="minorEastAsia" w:hint="eastAsia"/>
          <w:sz w:val="21"/>
          <w:szCs w:val="21"/>
        </w:rPr>
        <w:t xml:space="preserve"> </w:t>
      </w:r>
      <w:r>
        <w:rPr>
          <w:rFonts w:ascii="Times New Roman" w:hAnsiTheme="minorEastAsia" w:hint="eastAsia"/>
          <w:sz w:val="21"/>
          <w:szCs w:val="21"/>
        </w:rPr>
        <w:t>引入的包及接口：</w:t>
      </w:r>
    </w:p>
    <w:p w14:paraId="5CB22FDA" w14:textId="39F35421" w:rsidR="00A67139" w:rsidRDefault="00437426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retring</w:t>
      </w:r>
      <w:proofErr w:type="spellEnd"/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/>
          <w:sz w:val="21"/>
          <w:szCs w:val="21"/>
        </w:rPr>
        <w:t>错误重试模块</w:t>
      </w:r>
    </w:p>
    <w:p w14:paraId="46EF5838" w14:textId="7B87BB3E" w:rsidR="00437426" w:rsidRDefault="00437426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scrapy</w:t>
      </w:r>
      <w:proofErr w:type="spellEnd"/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运用</w:t>
      </w:r>
      <w:r>
        <w:rPr>
          <w:rFonts w:ascii="Times New Roman" w:hAnsiTheme="minorEastAsia"/>
          <w:sz w:val="21"/>
          <w:szCs w:val="21"/>
        </w:rPr>
        <w:t>其中的</w:t>
      </w:r>
      <w:r>
        <w:rPr>
          <w:rFonts w:ascii="Times New Roman" w:hAnsiTheme="minorEastAsia"/>
          <w:sz w:val="21"/>
          <w:szCs w:val="21"/>
        </w:rPr>
        <w:t>Selector</w:t>
      </w:r>
      <w:r>
        <w:rPr>
          <w:rFonts w:ascii="Times New Roman" w:hAnsiTheme="minorEastAsia"/>
          <w:sz w:val="21"/>
          <w:szCs w:val="21"/>
        </w:rPr>
        <w:t>类进行</w:t>
      </w:r>
      <w:r>
        <w:rPr>
          <w:rFonts w:ascii="Times New Roman" w:hAnsiTheme="minorEastAsia"/>
          <w:sz w:val="21"/>
          <w:szCs w:val="21"/>
        </w:rPr>
        <w:t>html</w:t>
      </w:r>
      <w:r>
        <w:rPr>
          <w:rFonts w:ascii="Times New Roman" w:hAnsiTheme="minorEastAsia"/>
          <w:sz w:val="21"/>
          <w:szCs w:val="21"/>
        </w:rPr>
        <w:t>解析和元素定位</w:t>
      </w:r>
    </w:p>
    <w:p w14:paraId="3AE29E07" w14:textId="77777777" w:rsidR="00E5032B" w:rsidRDefault="00E5032B" w:rsidP="00E5032B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程序源码</w:t>
      </w:r>
      <w:r>
        <w:rPr>
          <w:rFonts w:ascii="Times New Roman" w:hAnsiTheme="minorEastAsia"/>
          <w:sz w:val="21"/>
          <w:szCs w:val="21"/>
        </w:rPr>
        <w:t>目录结构说明</w:t>
      </w:r>
      <w:r w:rsidR="00C504B9">
        <w:rPr>
          <w:rFonts w:ascii="Times New Roman" w:hAnsiTheme="minorEastAsia"/>
          <w:sz w:val="21"/>
          <w:szCs w:val="21"/>
        </w:rPr>
        <w:t>：</w:t>
      </w:r>
    </w:p>
    <w:p w14:paraId="7B29C5E9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204284">
        <w:rPr>
          <w:rFonts w:ascii="Times New Roman" w:hAnsiTheme="minorEastAsia"/>
          <w:sz w:val="21"/>
          <w:szCs w:val="21"/>
        </w:rPr>
        <w:t>.</w:t>
      </w:r>
    </w:p>
    <w:p w14:paraId="0C9A722F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├──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__configure__</w:t>
      </w:r>
    </w:p>
    <w:p w14:paraId="1C1B3657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  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 w:rsidRPr="00204284">
        <w:rPr>
          <w:rFonts w:ascii="Times New Roman" w:hAnsiTheme="minorEastAsia" w:hint="eastAsia"/>
          <w:sz w:val="21"/>
          <w:szCs w:val="21"/>
        </w:rPr>
        <w:t>├──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ConfigureParser.py</w:t>
      </w:r>
    </w:p>
    <w:p w14:paraId="5B006319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  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 w:rsidRPr="00204284">
        <w:rPr>
          <w:rFonts w:ascii="Times New Roman" w:hAnsiTheme="minorEastAsia" w:hint="eastAsia"/>
          <w:sz w:val="21"/>
          <w:szCs w:val="21"/>
        </w:rPr>
        <w:t>├──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__init__.py</w:t>
      </w:r>
    </w:p>
    <w:p w14:paraId="38E69877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  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 w:rsidRPr="00204284">
        <w:rPr>
          <w:rFonts w:ascii="Times New Roman" w:hAnsiTheme="minorEastAsia" w:hint="eastAsia"/>
          <w:sz w:val="21"/>
          <w:szCs w:val="21"/>
        </w:rPr>
        <w:t>└──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configure.xml</w:t>
      </w:r>
    </w:p>
    <w:p w14:paraId="0173D3AB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├──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__doc__</w:t>
      </w:r>
    </w:p>
    <w:p w14:paraId="538BF0B5" w14:textId="11BDE97B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  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 w:rsidRPr="00204284">
        <w:rPr>
          <w:rFonts w:ascii="Times New Roman" w:hAnsiTheme="minorEastAsia" w:hint="eastAsia"/>
          <w:sz w:val="21"/>
          <w:szCs w:val="21"/>
        </w:rPr>
        <w:t>└──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proofErr w:type="spellStart"/>
      <w:r w:rsidRPr="00204284">
        <w:rPr>
          <w:rFonts w:ascii="Times New Roman" w:hAnsiTheme="minorEastAsia" w:hint="eastAsia"/>
          <w:sz w:val="21"/>
          <w:szCs w:val="21"/>
        </w:rPr>
        <w:t>DoubanTVSpider</w:t>
      </w:r>
      <w:proofErr w:type="spellEnd"/>
      <w:r>
        <w:rPr>
          <w:rFonts w:ascii="Times New Roman" w:hAnsiTheme="minorEastAsia"/>
          <w:sz w:val="21"/>
          <w:szCs w:val="21"/>
        </w:rPr>
        <w:t>文档</w:t>
      </w:r>
      <w:r w:rsidRPr="00204284">
        <w:rPr>
          <w:rFonts w:ascii="Times New Roman" w:hAnsiTheme="minorEastAsia" w:hint="eastAsia"/>
          <w:sz w:val="21"/>
          <w:szCs w:val="21"/>
        </w:rPr>
        <w:t>.</w:t>
      </w:r>
      <w:proofErr w:type="spellStart"/>
      <w:r w:rsidRPr="00204284">
        <w:rPr>
          <w:rFonts w:ascii="Times New Roman" w:hAnsiTheme="minorEastAsia" w:hint="eastAsia"/>
          <w:sz w:val="21"/>
          <w:szCs w:val="21"/>
        </w:rPr>
        <w:t>docx</w:t>
      </w:r>
      <w:proofErr w:type="spellEnd"/>
    </w:p>
    <w:p w14:paraId="3A9E2254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├──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__file__</w:t>
      </w:r>
    </w:p>
    <w:p w14:paraId="5F97B5E6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  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 w:rsidRPr="00204284">
        <w:rPr>
          <w:rFonts w:ascii="Times New Roman" w:hAnsiTheme="minorEastAsia" w:hint="eastAsia"/>
          <w:sz w:val="21"/>
          <w:szCs w:val="21"/>
        </w:rPr>
        <w:t>├──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proofErr w:type="spellStart"/>
      <w:r w:rsidRPr="00204284">
        <w:rPr>
          <w:rFonts w:ascii="Times New Roman" w:hAnsiTheme="minorEastAsia" w:hint="eastAsia"/>
          <w:sz w:val="21"/>
          <w:szCs w:val="21"/>
        </w:rPr>
        <w:t>douban_finished.json</w:t>
      </w:r>
      <w:proofErr w:type="spellEnd"/>
    </w:p>
    <w:p w14:paraId="5A2A1A09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  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 w:rsidRPr="00204284">
        <w:rPr>
          <w:rFonts w:ascii="Times New Roman" w:hAnsiTheme="minorEastAsia" w:hint="eastAsia"/>
          <w:sz w:val="21"/>
          <w:szCs w:val="21"/>
        </w:rPr>
        <w:t>├──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douban_tv_id.txt</w:t>
      </w:r>
    </w:p>
    <w:p w14:paraId="1C35B12D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  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 w:rsidRPr="00204284">
        <w:rPr>
          <w:rFonts w:ascii="Times New Roman" w:hAnsiTheme="minorEastAsia" w:hint="eastAsia"/>
          <w:sz w:val="21"/>
          <w:szCs w:val="21"/>
        </w:rPr>
        <w:t>└──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finished_id.txt</w:t>
      </w:r>
    </w:p>
    <w:p w14:paraId="52DAC005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├──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__spider__</w:t>
      </w:r>
    </w:p>
    <w:p w14:paraId="2D057442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  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 w:rsidRPr="00204284">
        <w:rPr>
          <w:rFonts w:ascii="Times New Roman" w:hAnsiTheme="minorEastAsia" w:hint="eastAsia"/>
          <w:sz w:val="21"/>
          <w:szCs w:val="21"/>
        </w:rPr>
        <w:t>├──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__init__.py</w:t>
      </w:r>
    </w:p>
    <w:p w14:paraId="4549C5CB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  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 w:rsidRPr="00204284">
        <w:rPr>
          <w:rFonts w:ascii="Times New Roman" w:hAnsiTheme="minorEastAsia" w:hint="eastAsia"/>
          <w:sz w:val="21"/>
          <w:szCs w:val="21"/>
        </w:rPr>
        <w:t>└──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douban.py</w:t>
      </w:r>
    </w:p>
    <w:p w14:paraId="3A35D0F7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├──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__</w:t>
      </w:r>
      <w:proofErr w:type="spellStart"/>
      <w:r w:rsidRPr="00204284">
        <w:rPr>
          <w:rFonts w:ascii="Times New Roman" w:hAnsiTheme="minorEastAsia" w:hint="eastAsia"/>
          <w:sz w:val="21"/>
          <w:szCs w:val="21"/>
        </w:rPr>
        <w:t>util</w:t>
      </w:r>
      <w:proofErr w:type="spellEnd"/>
      <w:r w:rsidRPr="00204284">
        <w:rPr>
          <w:rFonts w:ascii="Times New Roman" w:hAnsiTheme="minorEastAsia" w:hint="eastAsia"/>
          <w:sz w:val="21"/>
          <w:szCs w:val="21"/>
        </w:rPr>
        <w:t>__</w:t>
      </w:r>
    </w:p>
    <w:p w14:paraId="3D9E73DD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  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 w:rsidRPr="00204284">
        <w:rPr>
          <w:rFonts w:ascii="Times New Roman" w:hAnsiTheme="minorEastAsia" w:hint="eastAsia"/>
          <w:sz w:val="21"/>
          <w:szCs w:val="21"/>
        </w:rPr>
        <w:t>├──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__init__.py</w:t>
      </w:r>
    </w:p>
    <w:p w14:paraId="02CFC0DA" w14:textId="77777777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  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 w:rsidRPr="00204284">
        <w:rPr>
          <w:rFonts w:ascii="Times New Roman" w:hAnsiTheme="minorEastAsia" w:hint="eastAsia"/>
          <w:sz w:val="21"/>
          <w:szCs w:val="21"/>
        </w:rPr>
        <w:t>└──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library.py</w:t>
      </w:r>
    </w:p>
    <w:p w14:paraId="77261D52" w14:textId="77777777" w:rsidR="00204284" w:rsidRDefault="00204284" w:rsidP="00204284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└──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main.py</w:t>
      </w:r>
    </w:p>
    <w:p w14:paraId="65BD1A6B" w14:textId="22AB5B02" w:rsidR="00204284" w:rsidRDefault="00204284" w:rsidP="00204284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│</w:t>
      </w:r>
    </w:p>
    <w:p w14:paraId="18E161EA" w14:textId="4CC06430" w:rsidR="00204284" w:rsidRPr="00204284" w:rsidRDefault="00204284" w:rsidP="00204284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204284">
        <w:rPr>
          <w:rFonts w:ascii="Times New Roman" w:hAnsiTheme="minorEastAsia" w:hint="eastAsia"/>
          <w:sz w:val="21"/>
          <w:szCs w:val="21"/>
        </w:rPr>
        <w:t>└──</w:t>
      </w:r>
      <w:r w:rsidRPr="00204284">
        <w:rPr>
          <w:rFonts w:ascii="Times New Roman" w:hAnsiTheme="minorEastAsia" w:hint="eastAsia"/>
          <w:sz w:val="21"/>
          <w:szCs w:val="21"/>
        </w:rPr>
        <w:t xml:space="preserve"> </w:t>
      </w:r>
      <w:r>
        <w:rPr>
          <w:rFonts w:ascii="Times New Roman" w:hAnsiTheme="minorEastAsia"/>
          <w:sz w:val="21"/>
          <w:szCs w:val="21"/>
        </w:rPr>
        <w:t>run.sh</w:t>
      </w:r>
    </w:p>
    <w:p w14:paraId="6DB4A831" w14:textId="3B46ED59" w:rsidR="00E23542" w:rsidRDefault="00204284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__configure__: </w:t>
      </w:r>
      <w:r>
        <w:rPr>
          <w:rFonts w:ascii="Times New Roman" w:hAnsiTheme="minorEastAsia"/>
          <w:sz w:val="21"/>
          <w:szCs w:val="21"/>
        </w:rPr>
        <w:t>包含配置文件和配置文件解析类</w:t>
      </w:r>
    </w:p>
    <w:p w14:paraId="2B0C3996" w14:textId="4010ABE7" w:rsidR="00204284" w:rsidRDefault="00204284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__doc__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程序文档</w:t>
      </w:r>
    </w:p>
    <w:p w14:paraId="6E7CAD49" w14:textId="2E6D065D" w:rsidR="00204284" w:rsidRDefault="00204284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__file__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输入</w:t>
      </w:r>
      <w:r w:rsidR="001069CF">
        <w:rPr>
          <w:rFonts w:ascii="Times New Roman" w:hAnsiTheme="minorEastAsia"/>
          <w:sz w:val="21"/>
          <w:szCs w:val="21"/>
        </w:rPr>
        <w:t>输出以及临时文件</w:t>
      </w:r>
    </w:p>
    <w:p w14:paraId="2799D875" w14:textId="4775F69E" w:rsidR="001069CF" w:rsidRDefault="001069CF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__spider__: </w:t>
      </w:r>
      <w:r>
        <w:rPr>
          <w:rFonts w:ascii="Times New Roman" w:hAnsiTheme="minorEastAsia"/>
          <w:sz w:val="21"/>
          <w:szCs w:val="21"/>
        </w:rPr>
        <w:t>包含爬虫代码</w:t>
      </w:r>
    </w:p>
    <w:p w14:paraId="1382DD86" w14:textId="5C14367E" w:rsidR="001069CF" w:rsidRDefault="001069CF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lastRenderedPageBreak/>
        <w:t>__</w:t>
      </w:r>
      <w:proofErr w:type="spellStart"/>
      <w:r>
        <w:rPr>
          <w:rFonts w:ascii="Times New Roman" w:hAnsiTheme="minorEastAsia"/>
          <w:sz w:val="21"/>
          <w:szCs w:val="21"/>
        </w:rPr>
        <w:t>util</w:t>
      </w:r>
      <w:proofErr w:type="spellEnd"/>
      <w:r>
        <w:rPr>
          <w:rFonts w:ascii="Times New Roman" w:hAnsiTheme="minorEastAsia"/>
          <w:sz w:val="21"/>
          <w:szCs w:val="21"/>
        </w:rPr>
        <w:t>__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一些常用</w:t>
      </w:r>
      <w:r>
        <w:rPr>
          <w:rFonts w:ascii="Times New Roman" w:hAnsiTheme="minorEastAsia" w:hint="eastAsia"/>
          <w:sz w:val="21"/>
          <w:szCs w:val="21"/>
        </w:rPr>
        <w:t>的</w:t>
      </w:r>
      <w:r>
        <w:rPr>
          <w:rFonts w:ascii="Times New Roman" w:hAnsiTheme="minorEastAsia"/>
          <w:sz w:val="21"/>
          <w:szCs w:val="21"/>
        </w:rPr>
        <w:t>函数</w:t>
      </w:r>
    </w:p>
    <w:p w14:paraId="0E7B684D" w14:textId="0703C68C" w:rsidR="001069CF" w:rsidRDefault="001069CF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main.</w:t>
      </w:r>
      <w:r>
        <w:rPr>
          <w:rFonts w:ascii="Times New Roman" w:hAnsiTheme="minorEastAsia" w:hint="eastAsia"/>
          <w:sz w:val="21"/>
          <w:szCs w:val="21"/>
        </w:rPr>
        <w:t>py:</w:t>
      </w:r>
      <w:r>
        <w:rPr>
          <w:rFonts w:ascii="Times New Roman" w:hAnsiTheme="minorEastAsia"/>
          <w:sz w:val="21"/>
          <w:szCs w:val="21"/>
        </w:rPr>
        <w:t xml:space="preserve"> </w:t>
      </w:r>
      <w:r>
        <w:rPr>
          <w:rFonts w:ascii="Times New Roman" w:hAnsiTheme="minorEastAsia" w:hint="eastAsia"/>
          <w:sz w:val="21"/>
          <w:szCs w:val="21"/>
        </w:rPr>
        <w:t>启动</w:t>
      </w:r>
      <w:r>
        <w:rPr>
          <w:rFonts w:ascii="Times New Roman" w:hAnsiTheme="minorEastAsia"/>
          <w:sz w:val="21"/>
          <w:szCs w:val="21"/>
        </w:rPr>
        <w:t>程序</w:t>
      </w:r>
    </w:p>
    <w:p w14:paraId="21425866" w14:textId="094617AD" w:rsidR="001069CF" w:rsidRDefault="001069CF" w:rsidP="001069CF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run.sh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执行</w:t>
      </w:r>
      <w:r>
        <w:rPr>
          <w:rFonts w:ascii="Times New Roman" w:hAnsiTheme="minorEastAsia"/>
          <w:sz w:val="21"/>
          <w:szCs w:val="21"/>
        </w:rPr>
        <w:t>文件</w:t>
      </w:r>
    </w:p>
    <w:p w14:paraId="46A54BFF" w14:textId="77777777" w:rsidR="00DB44AD" w:rsidRDefault="00DB44AD" w:rsidP="00DB44AD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 w:rsidR="00E5032B">
        <w:rPr>
          <w:rFonts w:ascii="Times New Roman" w:hAnsiTheme="minorEastAsia"/>
          <w:sz w:val="21"/>
          <w:szCs w:val="21"/>
        </w:rPr>
        <w:t>启动</w:t>
      </w:r>
      <w:r w:rsidR="003A208C">
        <w:rPr>
          <w:rFonts w:ascii="Times New Roman" w:hAnsiTheme="minorEastAsia" w:hint="eastAsia"/>
          <w:sz w:val="21"/>
          <w:szCs w:val="21"/>
        </w:rPr>
        <w:t>方式</w:t>
      </w:r>
      <w:r w:rsidR="003A208C">
        <w:rPr>
          <w:rFonts w:ascii="Times New Roman" w:hAnsiTheme="minorEastAsia"/>
          <w:sz w:val="21"/>
          <w:szCs w:val="21"/>
        </w:rPr>
        <w:t>说明</w:t>
      </w:r>
    </w:p>
    <w:p w14:paraId="07DC39DB" w14:textId="66723FC4" w:rsidR="003A208C" w:rsidRDefault="001069CF" w:rsidP="00292086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修改</w:t>
      </w:r>
      <w:r>
        <w:rPr>
          <w:rFonts w:ascii="Times New Roman" w:hAnsiTheme="minorEastAsia"/>
          <w:sz w:val="21"/>
          <w:szCs w:val="21"/>
        </w:rPr>
        <w:t>run.sh</w:t>
      </w:r>
      <w:r>
        <w:rPr>
          <w:rFonts w:ascii="Times New Roman" w:hAnsiTheme="minorEastAsia"/>
          <w:sz w:val="21"/>
          <w:szCs w:val="21"/>
        </w:rPr>
        <w:t>执行权限，</w:t>
      </w:r>
      <w:r>
        <w:rPr>
          <w:rFonts w:ascii="Times New Roman" w:hAnsiTheme="minorEastAsia" w:hint="eastAsia"/>
          <w:sz w:val="21"/>
          <w:szCs w:val="21"/>
        </w:rPr>
        <w:t>执行</w:t>
      </w:r>
      <w:r>
        <w:rPr>
          <w:rFonts w:ascii="Times New Roman" w:hAnsiTheme="minorEastAsia"/>
          <w:sz w:val="21"/>
          <w:szCs w:val="21"/>
        </w:rPr>
        <w:t>run.sh</w:t>
      </w:r>
    </w:p>
    <w:p w14:paraId="26A43D7C" w14:textId="77777777" w:rsidR="00D77134" w:rsidRDefault="00D77134" w:rsidP="00D77134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配置文件及说明</w:t>
      </w:r>
    </w:p>
    <w:p w14:paraId="35FCC9E9" w14:textId="4E0105B9" w:rsidR="003A208C" w:rsidRDefault="001069CF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配置文件</w:t>
      </w:r>
      <w:r>
        <w:rPr>
          <w:rFonts w:ascii="Times New Roman" w:hAnsiTheme="minorEastAsia"/>
          <w:sz w:val="21"/>
          <w:szCs w:val="21"/>
        </w:rPr>
        <w:t>: configure.xml</w:t>
      </w:r>
    </w:p>
    <w:p w14:paraId="0B29647F" w14:textId="20322AA5" w:rsidR="001069CF" w:rsidRDefault="001069CF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pattern: </w:t>
      </w:r>
      <w:r>
        <w:rPr>
          <w:rFonts w:ascii="Times New Roman" w:hAnsiTheme="minorEastAsia"/>
          <w:sz w:val="21"/>
          <w:szCs w:val="21"/>
        </w:rPr>
        <w:t>匹配模式，</w:t>
      </w:r>
      <w:r>
        <w:rPr>
          <w:rFonts w:ascii="Times New Roman" w:hAnsiTheme="minorEastAsia" w:hint="eastAsia"/>
          <w:sz w:val="21"/>
          <w:szCs w:val="21"/>
        </w:rPr>
        <w:t>其中</w:t>
      </w:r>
      <w:r>
        <w:rPr>
          <w:rFonts w:ascii="Times New Roman" w:hAnsiTheme="minorEastAsia"/>
          <w:sz w:val="21"/>
          <w:szCs w:val="21"/>
        </w:rPr>
        <w:t>的</w:t>
      </w:r>
      <w:r>
        <w:rPr>
          <w:rFonts w:ascii="Times New Roman" w:hAnsiTheme="minorEastAsia"/>
          <w:sz w:val="21"/>
          <w:szCs w:val="21"/>
        </w:rPr>
        <w:t>class</w:t>
      </w:r>
      <w:r>
        <w:rPr>
          <w:rFonts w:ascii="Times New Roman" w:hAnsiTheme="minorEastAsia" w:hint="eastAsia"/>
          <w:sz w:val="21"/>
          <w:szCs w:val="21"/>
        </w:rPr>
        <w:t>属性</w:t>
      </w:r>
      <w:r>
        <w:rPr>
          <w:rFonts w:ascii="Times New Roman" w:hAnsiTheme="minorEastAsia"/>
          <w:sz w:val="21"/>
          <w:szCs w:val="21"/>
        </w:rPr>
        <w:t>包括</w:t>
      </w:r>
      <w:r>
        <w:rPr>
          <w:rFonts w:ascii="Times New Roman" w:hAnsiTheme="minorEastAsia"/>
          <w:sz w:val="21"/>
          <w:szCs w:val="21"/>
        </w:rPr>
        <w:t>regex</w:t>
      </w:r>
      <w:r>
        <w:rPr>
          <w:rFonts w:ascii="Times New Roman" w:hAnsiTheme="minorEastAsia"/>
          <w:sz w:val="21"/>
          <w:szCs w:val="21"/>
        </w:rPr>
        <w:t>和</w:t>
      </w:r>
      <w:proofErr w:type="spellStart"/>
      <w:r>
        <w:rPr>
          <w:rFonts w:ascii="Times New Roman" w:hAnsiTheme="minorEastAsia"/>
          <w:sz w:val="21"/>
          <w:szCs w:val="21"/>
        </w:rPr>
        <w:t>xpath</w:t>
      </w:r>
      <w:proofErr w:type="spellEnd"/>
      <w:r>
        <w:rPr>
          <w:rFonts w:ascii="Times New Roman" w:hAnsiTheme="minorEastAsia"/>
          <w:sz w:val="21"/>
          <w:szCs w:val="21"/>
        </w:rPr>
        <w:t>，</w:t>
      </w:r>
      <w:r>
        <w:rPr>
          <w:rFonts w:ascii="Times New Roman" w:hAnsiTheme="minorEastAsia" w:hint="eastAsia"/>
          <w:sz w:val="21"/>
          <w:szCs w:val="21"/>
        </w:rPr>
        <w:t>分别</w:t>
      </w:r>
      <w:r>
        <w:rPr>
          <w:rFonts w:ascii="Times New Roman" w:hAnsiTheme="minorEastAsia"/>
          <w:sz w:val="21"/>
          <w:szCs w:val="21"/>
        </w:rPr>
        <w:t>表示正则表达式模式和</w:t>
      </w:r>
      <w:proofErr w:type="spellStart"/>
      <w:r>
        <w:rPr>
          <w:rFonts w:ascii="Times New Roman" w:hAnsiTheme="minorEastAsia"/>
          <w:sz w:val="21"/>
          <w:szCs w:val="21"/>
        </w:rPr>
        <w:t>xpath</w:t>
      </w:r>
      <w:proofErr w:type="spellEnd"/>
      <w:r>
        <w:rPr>
          <w:rFonts w:ascii="Times New Roman" w:hAnsiTheme="minorEastAsia"/>
          <w:sz w:val="21"/>
          <w:szCs w:val="21"/>
        </w:rPr>
        <w:t>路径。</w:t>
      </w:r>
    </w:p>
    <w:p w14:paraId="32130EF9" w14:textId="00325491" w:rsidR="001069CF" w:rsidRDefault="001069CF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files: </w:t>
      </w:r>
      <w:r>
        <w:rPr>
          <w:rFonts w:ascii="Times New Roman" w:hAnsiTheme="minorEastAsia"/>
          <w:sz w:val="21"/>
          <w:szCs w:val="21"/>
        </w:rPr>
        <w:t>程序文件</w:t>
      </w:r>
    </w:p>
    <w:p w14:paraId="25E2DBE6" w14:textId="704B2B51" w:rsidR="001069CF" w:rsidRDefault="001069CF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input_file</w:t>
      </w:r>
      <w:proofErr w:type="spellEnd"/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 w:hint="eastAsia"/>
          <w:sz w:val="21"/>
          <w:szCs w:val="21"/>
        </w:rPr>
        <w:t>电视剧</w:t>
      </w:r>
      <w:r>
        <w:rPr>
          <w:rFonts w:ascii="Times New Roman" w:hAnsiTheme="minorEastAsia"/>
          <w:sz w:val="21"/>
          <w:szCs w:val="21"/>
        </w:rPr>
        <w:t>ID</w:t>
      </w:r>
      <w:r>
        <w:rPr>
          <w:rFonts w:ascii="Times New Roman" w:hAnsiTheme="minorEastAsia"/>
          <w:sz w:val="21"/>
          <w:szCs w:val="21"/>
        </w:rPr>
        <w:t>列表</w:t>
      </w:r>
    </w:p>
    <w:p w14:paraId="0EC9A748" w14:textId="09856768" w:rsidR="001069CF" w:rsidRDefault="001069CF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output_file</w:t>
      </w:r>
      <w:proofErr w:type="spellEnd"/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/>
          <w:sz w:val="21"/>
          <w:szCs w:val="21"/>
        </w:rPr>
        <w:t>电视剧信息</w:t>
      </w:r>
      <w:proofErr w:type="spellStart"/>
      <w:r>
        <w:rPr>
          <w:rFonts w:ascii="Times New Roman" w:hAnsiTheme="minorEastAsia"/>
          <w:sz w:val="21"/>
          <w:szCs w:val="21"/>
        </w:rPr>
        <w:t>json</w:t>
      </w:r>
      <w:proofErr w:type="spellEnd"/>
      <w:r>
        <w:rPr>
          <w:rFonts w:ascii="Times New Roman" w:hAnsiTheme="minorEastAsia"/>
          <w:sz w:val="21"/>
          <w:szCs w:val="21"/>
        </w:rPr>
        <w:t>文件</w:t>
      </w:r>
    </w:p>
    <w:p w14:paraId="5DDCC6FD" w14:textId="73EDA5DD" w:rsidR="001069CF" w:rsidRDefault="001069CF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temp_file</w:t>
      </w:r>
      <w:proofErr w:type="spellEnd"/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已</w:t>
      </w:r>
      <w:r>
        <w:rPr>
          <w:rFonts w:ascii="Times New Roman" w:hAnsiTheme="minorEastAsia"/>
          <w:sz w:val="21"/>
          <w:szCs w:val="21"/>
        </w:rPr>
        <w:t>执行的电视剧</w:t>
      </w:r>
      <w:r>
        <w:rPr>
          <w:rFonts w:ascii="Times New Roman" w:hAnsiTheme="minorEastAsia"/>
          <w:sz w:val="21"/>
          <w:szCs w:val="21"/>
        </w:rPr>
        <w:t>ID</w:t>
      </w:r>
      <w:r>
        <w:rPr>
          <w:rFonts w:ascii="Times New Roman" w:hAnsiTheme="minorEastAsia"/>
          <w:sz w:val="21"/>
          <w:szCs w:val="21"/>
        </w:rPr>
        <w:t>列表</w:t>
      </w:r>
    </w:p>
    <w:p w14:paraId="7F01122E" w14:textId="2936E56C" w:rsidR="001069CF" w:rsidRDefault="001069CF" w:rsidP="00292086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(</w:t>
      </w:r>
      <w:r>
        <w:rPr>
          <w:rFonts w:ascii="Times New Roman" w:hAnsiTheme="minorEastAsia"/>
          <w:sz w:val="21"/>
          <w:szCs w:val="21"/>
        </w:rPr>
        <w:t>三个文件如无必要都</w:t>
      </w:r>
      <w:r>
        <w:rPr>
          <w:rFonts w:ascii="Times New Roman" w:hAnsiTheme="minorEastAsia" w:hint="eastAsia"/>
          <w:sz w:val="21"/>
          <w:szCs w:val="21"/>
        </w:rPr>
        <w:t>不用</w:t>
      </w:r>
      <w:r>
        <w:rPr>
          <w:rFonts w:ascii="Times New Roman" w:hAnsiTheme="minorEastAsia"/>
          <w:sz w:val="21"/>
          <w:szCs w:val="21"/>
        </w:rPr>
        <w:t>重新设置</w:t>
      </w:r>
      <w:r>
        <w:rPr>
          <w:rFonts w:ascii="Times New Roman" w:hAnsiTheme="minorEastAsia" w:hint="eastAsia"/>
          <w:sz w:val="21"/>
          <w:szCs w:val="21"/>
        </w:rPr>
        <w:t>)</w:t>
      </w:r>
    </w:p>
    <w:p w14:paraId="3DDACF1B" w14:textId="77777777" w:rsidR="007574AD" w:rsidRDefault="007574AD" w:rsidP="007574AD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部署</w:t>
      </w: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打包方式：</w:t>
      </w:r>
    </w:p>
    <w:p w14:paraId="3A0C1B81" w14:textId="704D355C" w:rsidR="001069CF" w:rsidRPr="00292086" w:rsidRDefault="001069CF" w:rsidP="001069CF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上传文件</w:t>
      </w:r>
      <w:r>
        <w:rPr>
          <w:rFonts w:ascii="Times New Roman" w:hAnsiTheme="minorEastAsia" w:hint="eastAsia"/>
          <w:sz w:val="21"/>
          <w:szCs w:val="21"/>
        </w:rPr>
        <w:t>夹</w:t>
      </w:r>
      <w:r>
        <w:rPr>
          <w:rFonts w:ascii="Times New Roman" w:hAnsiTheme="minorEastAsia"/>
          <w:sz w:val="21"/>
          <w:szCs w:val="21"/>
        </w:rPr>
        <w:t>即可</w:t>
      </w:r>
    </w:p>
    <w:p w14:paraId="516B8A3B" w14:textId="77777777" w:rsidR="00F20E0C" w:rsidRDefault="00F20E0C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程序</w:t>
      </w:r>
      <w:r w:rsidR="00303393">
        <w:rPr>
          <w:rFonts w:ascii="Times New Roman" w:hAnsiTheme="minorEastAsia" w:hint="eastAsia"/>
          <w:sz w:val="21"/>
          <w:szCs w:val="21"/>
        </w:rPr>
        <w:t>部署说明：</w:t>
      </w:r>
    </w:p>
    <w:p w14:paraId="712006A7" w14:textId="5D04ECA7" w:rsidR="007B24F3" w:rsidRDefault="001069CF" w:rsidP="007B24F3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暂无</w:t>
      </w:r>
    </w:p>
    <w:p w14:paraId="74AC2AD4" w14:textId="77777777" w:rsidR="007B24F3" w:rsidRDefault="00A62FA0" w:rsidP="007B24F3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 w:rsidR="007B24F3">
        <w:rPr>
          <w:rFonts w:ascii="Times New Roman" w:hAnsiTheme="minorEastAsia"/>
          <w:sz w:val="21"/>
          <w:szCs w:val="21"/>
        </w:rPr>
        <w:t>潜在的</w:t>
      </w:r>
      <w:r>
        <w:rPr>
          <w:rFonts w:ascii="Times New Roman" w:hAnsiTheme="minorEastAsia" w:hint="eastAsia"/>
          <w:sz w:val="21"/>
          <w:szCs w:val="21"/>
        </w:rPr>
        <w:t>问题</w:t>
      </w:r>
      <w:r w:rsidR="0093679B">
        <w:rPr>
          <w:rFonts w:ascii="Times New Roman" w:hAnsiTheme="minorEastAsia"/>
          <w:sz w:val="21"/>
          <w:szCs w:val="21"/>
        </w:rPr>
        <w:t>，</w:t>
      </w:r>
      <w:r w:rsidR="0093679B">
        <w:rPr>
          <w:rFonts w:ascii="Times New Roman" w:hAnsiTheme="minorEastAsia" w:hint="eastAsia"/>
          <w:sz w:val="21"/>
          <w:szCs w:val="21"/>
        </w:rPr>
        <w:t>推荐解决</w:t>
      </w:r>
      <w:r w:rsidR="0093679B">
        <w:rPr>
          <w:rFonts w:ascii="Times New Roman" w:hAnsiTheme="minorEastAsia"/>
          <w:sz w:val="21"/>
          <w:szCs w:val="21"/>
        </w:rPr>
        <w:t>方案</w:t>
      </w:r>
      <w:r w:rsidR="007B24F3">
        <w:rPr>
          <w:rFonts w:ascii="Times New Roman" w:hAnsiTheme="minorEastAsia"/>
          <w:sz w:val="21"/>
          <w:szCs w:val="21"/>
        </w:rPr>
        <w:t>及</w:t>
      </w:r>
      <w:r w:rsidR="007B24F3">
        <w:rPr>
          <w:rFonts w:ascii="Times New Roman" w:hAnsiTheme="minorEastAsia" w:hint="eastAsia"/>
          <w:sz w:val="21"/>
          <w:szCs w:val="21"/>
        </w:rPr>
        <w:t>其他</w:t>
      </w:r>
      <w:r w:rsidR="007B24F3">
        <w:rPr>
          <w:rFonts w:ascii="Times New Roman" w:hAnsiTheme="minorEastAsia"/>
          <w:sz w:val="21"/>
          <w:szCs w:val="21"/>
        </w:rPr>
        <w:t>特殊说明</w:t>
      </w:r>
    </w:p>
    <w:p w14:paraId="0BF3F217" w14:textId="3EEBB8A8" w:rsidR="00292086" w:rsidRDefault="001069CF" w:rsidP="001069CF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豆瓣容易被封，</w:t>
      </w:r>
      <w:r>
        <w:rPr>
          <w:rFonts w:ascii="Times New Roman" w:hAnsiTheme="minorEastAsia" w:hint="eastAsia"/>
          <w:sz w:val="21"/>
          <w:szCs w:val="21"/>
        </w:rPr>
        <w:t>建议</w:t>
      </w:r>
      <w:r>
        <w:rPr>
          <w:rFonts w:ascii="Times New Roman" w:hAnsiTheme="minorEastAsia"/>
          <w:sz w:val="21"/>
          <w:szCs w:val="21"/>
        </w:rPr>
        <w:t>停顿</w:t>
      </w:r>
      <w:r>
        <w:rPr>
          <w:rFonts w:ascii="Times New Roman" w:hAnsiTheme="minorEastAsia"/>
          <w:sz w:val="21"/>
          <w:szCs w:val="21"/>
        </w:rPr>
        <w:t>3-5</w:t>
      </w:r>
      <w:r>
        <w:rPr>
          <w:rFonts w:ascii="Times New Roman" w:hAnsiTheme="minorEastAsia" w:hint="eastAsia"/>
          <w:sz w:val="21"/>
          <w:szCs w:val="21"/>
        </w:rPr>
        <w:t>秒</w:t>
      </w:r>
      <w:r>
        <w:rPr>
          <w:rFonts w:ascii="Times New Roman" w:hAnsiTheme="minorEastAsia"/>
          <w:sz w:val="21"/>
          <w:szCs w:val="21"/>
        </w:rPr>
        <w:t>，</w:t>
      </w:r>
      <w:r>
        <w:rPr>
          <w:rFonts w:ascii="Times New Roman" w:hAnsiTheme="minorEastAsia" w:hint="eastAsia"/>
          <w:sz w:val="21"/>
          <w:szCs w:val="21"/>
        </w:rPr>
        <w:t>或者</w:t>
      </w:r>
      <w:r>
        <w:rPr>
          <w:rFonts w:ascii="Times New Roman" w:hAnsiTheme="minorEastAsia"/>
          <w:sz w:val="21"/>
          <w:szCs w:val="21"/>
        </w:rPr>
        <w:t>半夜运行（</w:t>
      </w:r>
      <w:r>
        <w:rPr>
          <w:rFonts w:ascii="Times New Roman" w:hAnsiTheme="minorEastAsia" w:hint="eastAsia"/>
          <w:sz w:val="21"/>
          <w:szCs w:val="21"/>
        </w:rPr>
        <w:t>貌似</w:t>
      </w:r>
      <w:r>
        <w:rPr>
          <w:rFonts w:ascii="Times New Roman" w:hAnsiTheme="minorEastAsia"/>
          <w:sz w:val="21"/>
          <w:szCs w:val="21"/>
        </w:rPr>
        <w:t>不需要停顿）</w:t>
      </w:r>
    </w:p>
    <w:p w14:paraId="289B2590" w14:textId="77777777" w:rsidR="00E0199C" w:rsidRDefault="00303393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 w:rsidRPr="00292086">
        <w:rPr>
          <w:rFonts w:ascii="Times New Roman" w:hAnsiTheme="minorEastAsia" w:hint="eastAsia"/>
          <w:sz w:val="21"/>
          <w:szCs w:val="21"/>
        </w:rPr>
        <w:t>版本号和</w:t>
      </w:r>
      <w:r w:rsidRPr="00292086">
        <w:rPr>
          <w:rFonts w:ascii="Times New Roman" w:hAnsiTheme="minorEastAsia" w:hint="eastAsia"/>
          <w:sz w:val="21"/>
          <w:szCs w:val="21"/>
        </w:rPr>
        <w:t>CHANGES</w:t>
      </w:r>
    </w:p>
    <w:p w14:paraId="7417E191" w14:textId="53355E07" w:rsidR="001069CF" w:rsidRPr="00292086" w:rsidRDefault="001069CF" w:rsidP="001069CF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doubanTVSpider</w:t>
      </w:r>
      <w:proofErr w:type="spellEnd"/>
      <w:r>
        <w:rPr>
          <w:rFonts w:ascii="Times New Roman" w:hAnsiTheme="minorEastAsia"/>
          <w:sz w:val="21"/>
          <w:szCs w:val="21"/>
        </w:rPr>
        <w:t xml:space="preserve"> 1.0</w:t>
      </w:r>
      <w:bookmarkStart w:id="0" w:name="_GoBack"/>
      <w:bookmarkEnd w:id="0"/>
    </w:p>
    <w:sectPr w:rsidR="001069CF" w:rsidRPr="002920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E544F" w14:textId="77777777" w:rsidR="0044032D" w:rsidRDefault="0044032D">
      <w:pPr>
        <w:spacing w:line="240" w:lineRule="auto"/>
        <w:ind w:firstLine="480"/>
      </w:pPr>
      <w:r>
        <w:separator/>
      </w:r>
    </w:p>
  </w:endnote>
  <w:endnote w:type="continuationSeparator" w:id="0">
    <w:p w14:paraId="2BB69F14" w14:textId="77777777" w:rsidR="0044032D" w:rsidRDefault="004403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90DF7" w14:textId="77777777" w:rsidR="00E0199C" w:rsidRDefault="00E0199C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A9629" w14:textId="77777777" w:rsidR="00E0199C" w:rsidRDefault="00E0199C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E82AF" w14:textId="77777777" w:rsidR="00E0199C" w:rsidRDefault="00E019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423CF" w14:textId="77777777" w:rsidR="0044032D" w:rsidRDefault="0044032D">
      <w:pPr>
        <w:spacing w:line="240" w:lineRule="auto"/>
        <w:ind w:firstLine="480"/>
      </w:pPr>
      <w:r>
        <w:separator/>
      </w:r>
    </w:p>
  </w:footnote>
  <w:footnote w:type="continuationSeparator" w:id="0">
    <w:p w14:paraId="1774AA4E" w14:textId="77777777" w:rsidR="0044032D" w:rsidRDefault="004403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39CFD" w14:textId="77777777" w:rsidR="00E0199C" w:rsidRDefault="00E0199C">
    <w:pPr>
      <w:pStyle w:val="a7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87CA7" w14:textId="77777777" w:rsidR="00E0199C" w:rsidRDefault="00E0199C">
    <w:pPr>
      <w:pStyle w:val="a7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10B07" w14:textId="77777777" w:rsidR="00E0199C" w:rsidRDefault="00E0199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504"/>
    <w:multiLevelType w:val="multilevel"/>
    <w:tmpl w:val="05D61504"/>
    <w:lvl w:ilvl="0">
      <w:start w:val="1"/>
      <w:numFmt w:val="decimal"/>
      <w:lvlText w:val="%1）"/>
      <w:lvlJc w:val="left"/>
      <w:pPr>
        <w:ind w:left="1403" w:hanging="55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1">
    <w:nsid w:val="1FCA2D21"/>
    <w:multiLevelType w:val="multilevel"/>
    <w:tmpl w:val="1FCA2D21"/>
    <w:lvl w:ilvl="0">
      <w:start w:val="1"/>
      <w:numFmt w:val="decimal"/>
      <w:lvlText w:val="%1）"/>
      <w:lvlJc w:val="left"/>
      <w:pPr>
        <w:ind w:left="1403" w:hanging="55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2">
    <w:nsid w:val="20470146"/>
    <w:multiLevelType w:val="multilevel"/>
    <w:tmpl w:val="20470146"/>
    <w:lvl w:ilvl="0">
      <w:start w:val="1"/>
      <w:numFmt w:val="decimal"/>
      <w:lvlText w:val="%1）"/>
      <w:lvlJc w:val="left"/>
      <w:pPr>
        <w:ind w:left="142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3">
    <w:nsid w:val="37CC57A9"/>
    <w:multiLevelType w:val="multilevel"/>
    <w:tmpl w:val="37CC57A9"/>
    <w:lvl w:ilvl="0">
      <w:start w:val="10"/>
      <w:numFmt w:val="decimal"/>
      <w:lvlText w:val="%1．"/>
      <w:lvlJc w:val="left"/>
      <w:pPr>
        <w:ind w:left="6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4E1E15FB"/>
    <w:multiLevelType w:val="multilevel"/>
    <w:tmpl w:val="4E1E15FB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1483" w:hanging="420"/>
      </w:pPr>
    </w:lvl>
    <w:lvl w:ilvl="2" w:tentative="1">
      <w:start w:val="1"/>
      <w:numFmt w:val="lowerRoman"/>
      <w:lvlText w:val="%3."/>
      <w:lvlJc w:val="right"/>
      <w:pPr>
        <w:ind w:left="1903" w:hanging="420"/>
      </w:pPr>
    </w:lvl>
    <w:lvl w:ilvl="3" w:tentative="1">
      <w:start w:val="1"/>
      <w:numFmt w:val="decimal"/>
      <w:lvlText w:val="%4."/>
      <w:lvlJc w:val="left"/>
      <w:pPr>
        <w:ind w:left="2323" w:hanging="420"/>
      </w:pPr>
    </w:lvl>
    <w:lvl w:ilvl="4" w:tentative="1">
      <w:start w:val="1"/>
      <w:numFmt w:val="lowerLetter"/>
      <w:lvlText w:val="%5)"/>
      <w:lvlJc w:val="left"/>
      <w:pPr>
        <w:ind w:left="2743" w:hanging="420"/>
      </w:pPr>
    </w:lvl>
    <w:lvl w:ilvl="5" w:tentative="1">
      <w:start w:val="1"/>
      <w:numFmt w:val="lowerRoman"/>
      <w:lvlText w:val="%6."/>
      <w:lvlJc w:val="right"/>
      <w:pPr>
        <w:ind w:left="3163" w:hanging="420"/>
      </w:pPr>
    </w:lvl>
    <w:lvl w:ilvl="6" w:tentative="1">
      <w:start w:val="1"/>
      <w:numFmt w:val="decimal"/>
      <w:lvlText w:val="%7."/>
      <w:lvlJc w:val="left"/>
      <w:pPr>
        <w:ind w:left="3583" w:hanging="420"/>
      </w:pPr>
    </w:lvl>
    <w:lvl w:ilvl="7" w:tentative="1">
      <w:start w:val="1"/>
      <w:numFmt w:val="lowerLetter"/>
      <w:lvlText w:val="%8)"/>
      <w:lvlJc w:val="left"/>
      <w:pPr>
        <w:ind w:left="4003" w:hanging="420"/>
      </w:pPr>
    </w:lvl>
    <w:lvl w:ilvl="8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5">
    <w:nsid w:val="54DD5FC7"/>
    <w:multiLevelType w:val="multilevel"/>
    <w:tmpl w:val="54DD5FC7"/>
    <w:lvl w:ilvl="0">
      <w:start w:val="11"/>
      <w:numFmt w:val="decimal"/>
      <w:lvlText w:val="%1."/>
      <w:lvlJc w:val="left"/>
      <w:pPr>
        <w:ind w:left="5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551713A7"/>
    <w:multiLevelType w:val="multilevel"/>
    <w:tmpl w:val="551713A7"/>
    <w:lvl w:ilvl="0">
      <w:start w:val="1"/>
      <w:numFmt w:val="decimal"/>
      <w:lvlText w:val="%1."/>
      <w:lvlJc w:val="left"/>
      <w:pPr>
        <w:ind w:left="1063" w:hanging="420"/>
      </w:pPr>
    </w:lvl>
    <w:lvl w:ilvl="1" w:tentative="1">
      <w:start w:val="1"/>
      <w:numFmt w:val="lowerLetter"/>
      <w:lvlText w:val="%2)"/>
      <w:lvlJc w:val="left"/>
      <w:pPr>
        <w:ind w:left="1483" w:hanging="420"/>
      </w:pPr>
    </w:lvl>
    <w:lvl w:ilvl="2" w:tentative="1">
      <w:start w:val="1"/>
      <w:numFmt w:val="lowerRoman"/>
      <w:lvlText w:val="%3."/>
      <w:lvlJc w:val="right"/>
      <w:pPr>
        <w:ind w:left="1903" w:hanging="420"/>
      </w:pPr>
    </w:lvl>
    <w:lvl w:ilvl="3" w:tentative="1">
      <w:start w:val="1"/>
      <w:numFmt w:val="decimal"/>
      <w:lvlText w:val="%4."/>
      <w:lvlJc w:val="left"/>
      <w:pPr>
        <w:ind w:left="2323" w:hanging="420"/>
      </w:pPr>
    </w:lvl>
    <w:lvl w:ilvl="4" w:tentative="1">
      <w:start w:val="1"/>
      <w:numFmt w:val="lowerLetter"/>
      <w:lvlText w:val="%5)"/>
      <w:lvlJc w:val="left"/>
      <w:pPr>
        <w:ind w:left="2743" w:hanging="420"/>
      </w:pPr>
    </w:lvl>
    <w:lvl w:ilvl="5" w:tentative="1">
      <w:start w:val="1"/>
      <w:numFmt w:val="lowerRoman"/>
      <w:lvlText w:val="%6."/>
      <w:lvlJc w:val="right"/>
      <w:pPr>
        <w:ind w:left="3163" w:hanging="420"/>
      </w:pPr>
    </w:lvl>
    <w:lvl w:ilvl="6" w:tentative="1">
      <w:start w:val="1"/>
      <w:numFmt w:val="decimal"/>
      <w:lvlText w:val="%7."/>
      <w:lvlJc w:val="left"/>
      <w:pPr>
        <w:ind w:left="3583" w:hanging="420"/>
      </w:pPr>
    </w:lvl>
    <w:lvl w:ilvl="7" w:tentative="1">
      <w:start w:val="1"/>
      <w:numFmt w:val="lowerLetter"/>
      <w:lvlText w:val="%8)"/>
      <w:lvlJc w:val="left"/>
      <w:pPr>
        <w:ind w:left="4003" w:hanging="420"/>
      </w:pPr>
    </w:lvl>
    <w:lvl w:ilvl="8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7">
    <w:nsid w:val="60781426"/>
    <w:multiLevelType w:val="multilevel"/>
    <w:tmpl w:val="60781426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6A44740B"/>
    <w:multiLevelType w:val="multilevel"/>
    <w:tmpl w:val="6A44740B"/>
    <w:lvl w:ilvl="0">
      <w:start w:val="1"/>
      <w:numFmt w:val="decimal"/>
      <w:lvlText w:val="%1）"/>
      <w:lvlJc w:val="left"/>
      <w:pPr>
        <w:ind w:left="142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9">
    <w:nsid w:val="78AA547E"/>
    <w:multiLevelType w:val="multilevel"/>
    <w:tmpl w:val="78AA547E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F8"/>
    <w:rsid w:val="000008A9"/>
    <w:rsid w:val="00000DAE"/>
    <w:rsid w:val="00000ECA"/>
    <w:rsid w:val="0000587F"/>
    <w:rsid w:val="00013CF5"/>
    <w:rsid w:val="00022184"/>
    <w:rsid w:val="000269FC"/>
    <w:rsid w:val="00037E15"/>
    <w:rsid w:val="00047B15"/>
    <w:rsid w:val="00053E14"/>
    <w:rsid w:val="00054277"/>
    <w:rsid w:val="00056AA7"/>
    <w:rsid w:val="000626A6"/>
    <w:rsid w:val="000659E2"/>
    <w:rsid w:val="00087AE9"/>
    <w:rsid w:val="00090659"/>
    <w:rsid w:val="00096D0E"/>
    <w:rsid w:val="00097872"/>
    <w:rsid w:val="000A2CC2"/>
    <w:rsid w:val="000A40F5"/>
    <w:rsid w:val="000A66BF"/>
    <w:rsid w:val="000B2B59"/>
    <w:rsid w:val="000D4969"/>
    <w:rsid w:val="000E1BF2"/>
    <w:rsid w:val="000E2AE2"/>
    <w:rsid w:val="000F1156"/>
    <w:rsid w:val="000F20BA"/>
    <w:rsid w:val="000F5CBB"/>
    <w:rsid w:val="000F6E82"/>
    <w:rsid w:val="000F70C0"/>
    <w:rsid w:val="000F7958"/>
    <w:rsid w:val="00100081"/>
    <w:rsid w:val="00101518"/>
    <w:rsid w:val="001069CF"/>
    <w:rsid w:val="001121C5"/>
    <w:rsid w:val="00115828"/>
    <w:rsid w:val="0012129A"/>
    <w:rsid w:val="00126909"/>
    <w:rsid w:val="00130AEA"/>
    <w:rsid w:val="0013411C"/>
    <w:rsid w:val="001376A3"/>
    <w:rsid w:val="001468B1"/>
    <w:rsid w:val="001476D0"/>
    <w:rsid w:val="0015032C"/>
    <w:rsid w:val="00160A10"/>
    <w:rsid w:val="00186F9A"/>
    <w:rsid w:val="00196911"/>
    <w:rsid w:val="001A0A06"/>
    <w:rsid w:val="001A3EDF"/>
    <w:rsid w:val="001A54F6"/>
    <w:rsid w:val="001B72AB"/>
    <w:rsid w:val="001C264F"/>
    <w:rsid w:val="001C4FDD"/>
    <w:rsid w:val="001D0C9E"/>
    <w:rsid w:val="001D2976"/>
    <w:rsid w:val="001D2ED2"/>
    <w:rsid w:val="001D5488"/>
    <w:rsid w:val="001D73D5"/>
    <w:rsid w:val="001E47BA"/>
    <w:rsid w:val="001E4F7F"/>
    <w:rsid w:val="001E61B9"/>
    <w:rsid w:val="001F0F3D"/>
    <w:rsid w:val="001F52ED"/>
    <w:rsid w:val="00204284"/>
    <w:rsid w:val="0020637C"/>
    <w:rsid w:val="002077F9"/>
    <w:rsid w:val="00207ABA"/>
    <w:rsid w:val="00210EDB"/>
    <w:rsid w:val="00212E7A"/>
    <w:rsid w:val="0021649F"/>
    <w:rsid w:val="00224C35"/>
    <w:rsid w:val="00232A33"/>
    <w:rsid w:val="00251308"/>
    <w:rsid w:val="002536FA"/>
    <w:rsid w:val="00253816"/>
    <w:rsid w:val="00254FD1"/>
    <w:rsid w:val="00264AE6"/>
    <w:rsid w:val="00276F42"/>
    <w:rsid w:val="0028447B"/>
    <w:rsid w:val="00292086"/>
    <w:rsid w:val="00297254"/>
    <w:rsid w:val="002A4C5C"/>
    <w:rsid w:val="002A5953"/>
    <w:rsid w:val="002B109A"/>
    <w:rsid w:val="002B1430"/>
    <w:rsid w:val="002C06E3"/>
    <w:rsid w:val="002D64D2"/>
    <w:rsid w:val="002E5E38"/>
    <w:rsid w:val="002E69F8"/>
    <w:rsid w:val="002F09EE"/>
    <w:rsid w:val="002F514C"/>
    <w:rsid w:val="003016FE"/>
    <w:rsid w:val="00303393"/>
    <w:rsid w:val="003043F5"/>
    <w:rsid w:val="00304C9E"/>
    <w:rsid w:val="003058BE"/>
    <w:rsid w:val="003119B1"/>
    <w:rsid w:val="003132FE"/>
    <w:rsid w:val="003133C0"/>
    <w:rsid w:val="0031665A"/>
    <w:rsid w:val="00332204"/>
    <w:rsid w:val="0033623E"/>
    <w:rsid w:val="003366F5"/>
    <w:rsid w:val="003427CB"/>
    <w:rsid w:val="00342972"/>
    <w:rsid w:val="003461B4"/>
    <w:rsid w:val="00347B2A"/>
    <w:rsid w:val="00361EA8"/>
    <w:rsid w:val="00364CC6"/>
    <w:rsid w:val="00364EC5"/>
    <w:rsid w:val="00366E60"/>
    <w:rsid w:val="00370D69"/>
    <w:rsid w:val="00373052"/>
    <w:rsid w:val="003A208C"/>
    <w:rsid w:val="003A3AA0"/>
    <w:rsid w:val="003A5DDB"/>
    <w:rsid w:val="003A5F04"/>
    <w:rsid w:val="003A7D28"/>
    <w:rsid w:val="003C11AB"/>
    <w:rsid w:val="003C1F6C"/>
    <w:rsid w:val="003C3AA7"/>
    <w:rsid w:val="003D034A"/>
    <w:rsid w:val="003F2F2A"/>
    <w:rsid w:val="003F6EFF"/>
    <w:rsid w:val="00437426"/>
    <w:rsid w:val="004400C3"/>
    <w:rsid w:val="0044032D"/>
    <w:rsid w:val="0044038F"/>
    <w:rsid w:val="00442CEB"/>
    <w:rsid w:val="00452457"/>
    <w:rsid w:val="0045450A"/>
    <w:rsid w:val="004566DE"/>
    <w:rsid w:val="00462810"/>
    <w:rsid w:val="004636D8"/>
    <w:rsid w:val="004704BA"/>
    <w:rsid w:val="00472AAE"/>
    <w:rsid w:val="00475002"/>
    <w:rsid w:val="0048696F"/>
    <w:rsid w:val="004931FE"/>
    <w:rsid w:val="00494CDB"/>
    <w:rsid w:val="004A1061"/>
    <w:rsid w:val="004B7072"/>
    <w:rsid w:val="004B72C7"/>
    <w:rsid w:val="004C0987"/>
    <w:rsid w:val="004C368A"/>
    <w:rsid w:val="004C5F51"/>
    <w:rsid w:val="004D0B9B"/>
    <w:rsid w:val="004E33F1"/>
    <w:rsid w:val="004E461B"/>
    <w:rsid w:val="004F11BF"/>
    <w:rsid w:val="004F2C3C"/>
    <w:rsid w:val="005011BD"/>
    <w:rsid w:val="00505AAF"/>
    <w:rsid w:val="005061F4"/>
    <w:rsid w:val="005259FD"/>
    <w:rsid w:val="005314E7"/>
    <w:rsid w:val="00553E24"/>
    <w:rsid w:val="00562B6D"/>
    <w:rsid w:val="00570FA6"/>
    <w:rsid w:val="00573D8A"/>
    <w:rsid w:val="00583D08"/>
    <w:rsid w:val="00587924"/>
    <w:rsid w:val="005902DB"/>
    <w:rsid w:val="00591363"/>
    <w:rsid w:val="00592567"/>
    <w:rsid w:val="0059454F"/>
    <w:rsid w:val="0059769A"/>
    <w:rsid w:val="005A1A0E"/>
    <w:rsid w:val="005A44D7"/>
    <w:rsid w:val="005B145C"/>
    <w:rsid w:val="005D3441"/>
    <w:rsid w:val="005D5D3A"/>
    <w:rsid w:val="005E5777"/>
    <w:rsid w:val="005F10F9"/>
    <w:rsid w:val="005F54A2"/>
    <w:rsid w:val="00602F5A"/>
    <w:rsid w:val="0060666B"/>
    <w:rsid w:val="00611167"/>
    <w:rsid w:val="00612893"/>
    <w:rsid w:val="006219FD"/>
    <w:rsid w:val="00621AFF"/>
    <w:rsid w:val="00625FC0"/>
    <w:rsid w:val="00627A54"/>
    <w:rsid w:val="00633CE3"/>
    <w:rsid w:val="00642D15"/>
    <w:rsid w:val="0066700B"/>
    <w:rsid w:val="00686211"/>
    <w:rsid w:val="00686DC7"/>
    <w:rsid w:val="00697A66"/>
    <w:rsid w:val="006B6F72"/>
    <w:rsid w:val="006C3140"/>
    <w:rsid w:val="006C783C"/>
    <w:rsid w:val="006E0A4C"/>
    <w:rsid w:val="006F07CA"/>
    <w:rsid w:val="006F4034"/>
    <w:rsid w:val="00713916"/>
    <w:rsid w:val="0071598A"/>
    <w:rsid w:val="00720AFD"/>
    <w:rsid w:val="00721C5F"/>
    <w:rsid w:val="007319C2"/>
    <w:rsid w:val="00741866"/>
    <w:rsid w:val="00747584"/>
    <w:rsid w:val="00753AAF"/>
    <w:rsid w:val="0075663D"/>
    <w:rsid w:val="007574AD"/>
    <w:rsid w:val="007610C1"/>
    <w:rsid w:val="00763F99"/>
    <w:rsid w:val="007653A5"/>
    <w:rsid w:val="00766A20"/>
    <w:rsid w:val="007724FA"/>
    <w:rsid w:val="00774845"/>
    <w:rsid w:val="00775970"/>
    <w:rsid w:val="00784A8D"/>
    <w:rsid w:val="007B21B8"/>
    <w:rsid w:val="007B24F3"/>
    <w:rsid w:val="007B4F5E"/>
    <w:rsid w:val="007C046F"/>
    <w:rsid w:val="007C0586"/>
    <w:rsid w:val="007D5275"/>
    <w:rsid w:val="007F2EC3"/>
    <w:rsid w:val="007F5443"/>
    <w:rsid w:val="007F6B95"/>
    <w:rsid w:val="008016B8"/>
    <w:rsid w:val="00807CEF"/>
    <w:rsid w:val="00811303"/>
    <w:rsid w:val="008300B3"/>
    <w:rsid w:val="0084224A"/>
    <w:rsid w:val="00844E67"/>
    <w:rsid w:val="0084642D"/>
    <w:rsid w:val="00865FF6"/>
    <w:rsid w:val="0087422E"/>
    <w:rsid w:val="008803B4"/>
    <w:rsid w:val="00883DB0"/>
    <w:rsid w:val="008903E3"/>
    <w:rsid w:val="00892A1E"/>
    <w:rsid w:val="008961A9"/>
    <w:rsid w:val="008A276D"/>
    <w:rsid w:val="008A652C"/>
    <w:rsid w:val="008B059D"/>
    <w:rsid w:val="008B2594"/>
    <w:rsid w:val="008B58CC"/>
    <w:rsid w:val="008C5ACA"/>
    <w:rsid w:val="008C75CE"/>
    <w:rsid w:val="008D3EB3"/>
    <w:rsid w:val="008E01B8"/>
    <w:rsid w:val="008E3853"/>
    <w:rsid w:val="008E51C9"/>
    <w:rsid w:val="008F2B71"/>
    <w:rsid w:val="008F4842"/>
    <w:rsid w:val="00900949"/>
    <w:rsid w:val="0090147C"/>
    <w:rsid w:val="00903DCB"/>
    <w:rsid w:val="0090473B"/>
    <w:rsid w:val="00911890"/>
    <w:rsid w:val="0091261E"/>
    <w:rsid w:val="009218E4"/>
    <w:rsid w:val="0092442A"/>
    <w:rsid w:val="00924DF1"/>
    <w:rsid w:val="009253EB"/>
    <w:rsid w:val="009310E9"/>
    <w:rsid w:val="0093679B"/>
    <w:rsid w:val="00943F79"/>
    <w:rsid w:val="00944AD8"/>
    <w:rsid w:val="00944D08"/>
    <w:rsid w:val="00960ECD"/>
    <w:rsid w:val="00961677"/>
    <w:rsid w:val="00970AAE"/>
    <w:rsid w:val="0097236F"/>
    <w:rsid w:val="0097273C"/>
    <w:rsid w:val="0097537C"/>
    <w:rsid w:val="0097573E"/>
    <w:rsid w:val="00977125"/>
    <w:rsid w:val="00977972"/>
    <w:rsid w:val="00980650"/>
    <w:rsid w:val="00980A84"/>
    <w:rsid w:val="00982B7D"/>
    <w:rsid w:val="00983D8C"/>
    <w:rsid w:val="009864AC"/>
    <w:rsid w:val="00986F8E"/>
    <w:rsid w:val="00992E57"/>
    <w:rsid w:val="009A0BC1"/>
    <w:rsid w:val="009A2711"/>
    <w:rsid w:val="009E2252"/>
    <w:rsid w:val="009E4E8E"/>
    <w:rsid w:val="009E5AD6"/>
    <w:rsid w:val="009F1123"/>
    <w:rsid w:val="009F128E"/>
    <w:rsid w:val="009F5EF4"/>
    <w:rsid w:val="00A04877"/>
    <w:rsid w:val="00A1016A"/>
    <w:rsid w:val="00A127E6"/>
    <w:rsid w:val="00A129B2"/>
    <w:rsid w:val="00A202F9"/>
    <w:rsid w:val="00A335FF"/>
    <w:rsid w:val="00A373CF"/>
    <w:rsid w:val="00A405CC"/>
    <w:rsid w:val="00A413EC"/>
    <w:rsid w:val="00A52C01"/>
    <w:rsid w:val="00A61D32"/>
    <w:rsid w:val="00A62FA0"/>
    <w:rsid w:val="00A67139"/>
    <w:rsid w:val="00A701AC"/>
    <w:rsid w:val="00A7153A"/>
    <w:rsid w:val="00A810D3"/>
    <w:rsid w:val="00A81D3E"/>
    <w:rsid w:val="00A873B1"/>
    <w:rsid w:val="00A9356C"/>
    <w:rsid w:val="00A97D6F"/>
    <w:rsid w:val="00AA1A78"/>
    <w:rsid w:val="00AA2392"/>
    <w:rsid w:val="00AA357F"/>
    <w:rsid w:val="00AB1857"/>
    <w:rsid w:val="00AC1EF3"/>
    <w:rsid w:val="00AC28A0"/>
    <w:rsid w:val="00AC40E0"/>
    <w:rsid w:val="00AC7DDC"/>
    <w:rsid w:val="00AE7271"/>
    <w:rsid w:val="00AF43EA"/>
    <w:rsid w:val="00AF456F"/>
    <w:rsid w:val="00AF4936"/>
    <w:rsid w:val="00B0589E"/>
    <w:rsid w:val="00B1065C"/>
    <w:rsid w:val="00B10EEF"/>
    <w:rsid w:val="00B14E4E"/>
    <w:rsid w:val="00B22D84"/>
    <w:rsid w:val="00B252C3"/>
    <w:rsid w:val="00B26861"/>
    <w:rsid w:val="00B35546"/>
    <w:rsid w:val="00B41160"/>
    <w:rsid w:val="00B52AB6"/>
    <w:rsid w:val="00B558C5"/>
    <w:rsid w:val="00B6690A"/>
    <w:rsid w:val="00B76745"/>
    <w:rsid w:val="00B976AB"/>
    <w:rsid w:val="00BA0056"/>
    <w:rsid w:val="00BB0810"/>
    <w:rsid w:val="00BB6AAE"/>
    <w:rsid w:val="00BB7156"/>
    <w:rsid w:val="00BC586B"/>
    <w:rsid w:val="00BD2224"/>
    <w:rsid w:val="00BE6BCB"/>
    <w:rsid w:val="00BF26AD"/>
    <w:rsid w:val="00C0138D"/>
    <w:rsid w:val="00C10CFD"/>
    <w:rsid w:val="00C262F2"/>
    <w:rsid w:val="00C26684"/>
    <w:rsid w:val="00C266B2"/>
    <w:rsid w:val="00C31DC8"/>
    <w:rsid w:val="00C42291"/>
    <w:rsid w:val="00C46000"/>
    <w:rsid w:val="00C504B9"/>
    <w:rsid w:val="00C808D2"/>
    <w:rsid w:val="00C81B9F"/>
    <w:rsid w:val="00C86D98"/>
    <w:rsid w:val="00C90A00"/>
    <w:rsid w:val="00CA1C5E"/>
    <w:rsid w:val="00CB19C1"/>
    <w:rsid w:val="00CB43B9"/>
    <w:rsid w:val="00CC298E"/>
    <w:rsid w:val="00CC2F09"/>
    <w:rsid w:val="00CD0AD2"/>
    <w:rsid w:val="00CD12B8"/>
    <w:rsid w:val="00CD4670"/>
    <w:rsid w:val="00CD5DBF"/>
    <w:rsid w:val="00CE5123"/>
    <w:rsid w:val="00CF08CF"/>
    <w:rsid w:val="00CF3A6F"/>
    <w:rsid w:val="00CF7F4E"/>
    <w:rsid w:val="00D102D2"/>
    <w:rsid w:val="00D109EE"/>
    <w:rsid w:val="00D146D2"/>
    <w:rsid w:val="00D15FD7"/>
    <w:rsid w:val="00D36C21"/>
    <w:rsid w:val="00D46D28"/>
    <w:rsid w:val="00D54154"/>
    <w:rsid w:val="00D70DB1"/>
    <w:rsid w:val="00D745A4"/>
    <w:rsid w:val="00D753BE"/>
    <w:rsid w:val="00D77134"/>
    <w:rsid w:val="00D801D2"/>
    <w:rsid w:val="00D86B40"/>
    <w:rsid w:val="00D87B6C"/>
    <w:rsid w:val="00DA41DA"/>
    <w:rsid w:val="00DB44AD"/>
    <w:rsid w:val="00DE181D"/>
    <w:rsid w:val="00DE5F55"/>
    <w:rsid w:val="00DF10EF"/>
    <w:rsid w:val="00DF2F9E"/>
    <w:rsid w:val="00DF359A"/>
    <w:rsid w:val="00DF36FF"/>
    <w:rsid w:val="00DF4E35"/>
    <w:rsid w:val="00DF6FFD"/>
    <w:rsid w:val="00DF79A8"/>
    <w:rsid w:val="00E00E38"/>
    <w:rsid w:val="00E016CC"/>
    <w:rsid w:val="00E0199C"/>
    <w:rsid w:val="00E20959"/>
    <w:rsid w:val="00E213AD"/>
    <w:rsid w:val="00E21899"/>
    <w:rsid w:val="00E226DC"/>
    <w:rsid w:val="00E23542"/>
    <w:rsid w:val="00E414A3"/>
    <w:rsid w:val="00E4435B"/>
    <w:rsid w:val="00E5032B"/>
    <w:rsid w:val="00E66D37"/>
    <w:rsid w:val="00E76F05"/>
    <w:rsid w:val="00E84AA6"/>
    <w:rsid w:val="00E84B52"/>
    <w:rsid w:val="00E84B5A"/>
    <w:rsid w:val="00E86774"/>
    <w:rsid w:val="00E92BF9"/>
    <w:rsid w:val="00EB3B64"/>
    <w:rsid w:val="00EB4887"/>
    <w:rsid w:val="00EB70A6"/>
    <w:rsid w:val="00EB751A"/>
    <w:rsid w:val="00EC3160"/>
    <w:rsid w:val="00ED0ECD"/>
    <w:rsid w:val="00ED3D05"/>
    <w:rsid w:val="00EE056D"/>
    <w:rsid w:val="00EE381B"/>
    <w:rsid w:val="00EE5EFE"/>
    <w:rsid w:val="00EE6F45"/>
    <w:rsid w:val="00EF1693"/>
    <w:rsid w:val="00EF5658"/>
    <w:rsid w:val="00F11F05"/>
    <w:rsid w:val="00F12A8E"/>
    <w:rsid w:val="00F14847"/>
    <w:rsid w:val="00F1676B"/>
    <w:rsid w:val="00F20E0C"/>
    <w:rsid w:val="00F30B4B"/>
    <w:rsid w:val="00F36A14"/>
    <w:rsid w:val="00F36DB1"/>
    <w:rsid w:val="00F418A4"/>
    <w:rsid w:val="00F42EC6"/>
    <w:rsid w:val="00F515A8"/>
    <w:rsid w:val="00F52B61"/>
    <w:rsid w:val="00F5360E"/>
    <w:rsid w:val="00F53EBB"/>
    <w:rsid w:val="00F54035"/>
    <w:rsid w:val="00F5540B"/>
    <w:rsid w:val="00F61109"/>
    <w:rsid w:val="00F66DBF"/>
    <w:rsid w:val="00F802E8"/>
    <w:rsid w:val="00F80FEF"/>
    <w:rsid w:val="00F930B5"/>
    <w:rsid w:val="00F95A75"/>
    <w:rsid w:val="00FC0014"/>
    <w:rsid w:val="00FC1876"/>
    <w:rsid w:val="00FC33A0"/>
    <w:rsid w:val="00FC41A3"/>
    <w:rsid w:val="00FD0DBB"/>
    <w:rsid w:val="00FD0DE2"/>
    <w:rsid w:val="00FD1D50"/>
    <w:rsid w:val="00FD4ED8"/>
    <w:rsid w:val="00FD7969"/>
    <w:rsid w:val="00FE42FB"/>
    <w:rsid w:val="00FF14B8"/>
    <w:rsid w:val="00FF4554"/>
    <w:rsid w:val="00FF54BE"/>
    <w:rsid w:val="00FF57A0"/>
    <w:rsid w:val="00FF7770"/>
    <w:rsid w:val="647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76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a4">
    <w:name w:val="文档结构图字符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on/Library/Group%20Containers/UBF8T346G9.Office/User%20Content.localized/Templates.localized/&#24320;&#21457;&#25991;&#26723;&#27169;&#26495;-2016-10-09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开发文档模板-2016-10-09.dotx</Template>
  <TotalTime>39</TotalTime>
  <Pages>5</Pages>
  <Words>284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 Yang</dc:creator>
  <cp:lastModifiedBy>Lion Yang</cp:lastModifiedBy>
  <cp:revision>3</cp:revision>
  <dcterms:created xsi:type="dcterms:W3CDTF">2016-10-20T04:30:00Z</dcterms:created>
  <dcterms:modified xsi:type="dcterms:W3CDTF">2016-10-20T07:29:00Z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2052-10.1.0.5603</vt:lpwstr>
  </property>
</Properties>
</file>