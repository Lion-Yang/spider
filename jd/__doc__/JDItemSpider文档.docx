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E57EA" w14:textId="77777777" w:rsidR="00E0199C" w:rsidRPr="00686211" w:rsidRDefault="00303393">
      <w:pPr>
        <w:pStyle w:val="1"/>
        <w:ind w:firstLine="640"/>
        <w:jc w:val="center"/>
        <w:rPr>
          <w:rFonts w:ascii="Times New Roman" w:hAnsi="Times New Roman"/>
          <w:sz w:val="32"/>
          <w:szCs w:val="32"/>
        </w:rPr>
      </w:pPr>
      <w:r w:rsidRPr="00686211">
        <w:rPr>
          <w:rFonts w:ascii="Times New Roman" w:hAnsi="Times New Roman" w:hint="eastAsia"/>
          <w:sz w:val="32"/>
          <w:szCs w:val="32"/>
        </w:rPr>
        <w:t>&lt;</w:t>
      </w:r>
      <w:proofErr w:type="spellStart"/>
      <w:r w:rsidR="00AC41F1">
        <w:rPr>
          <w:rFonts w:ascii="Times New Roman" w:hAnsi="Times New Roman"/>
          <w:sz w:val="32"/>
          <w:szCs w:val="32"/>
          <w:highlight w:val="yellow"/>
        </w:rPr>
        <w:t>JDItemSpider</w:t>
      </w:r>
      <w:proofErr w:type="spellEnd"/>
      <w:r w:rsidRPr="00686211">
        <w:rPr>
          <w:rFonts w:ascii="Times New Roman" w:hAnsi="Times New Roman" w:hint="eastAsia"/>
          <w:sz w:val="32"/>
          <w:szCs w:val="32"/>
        </w:rPr>
        <w:t>&gt;</w:t>
      </w:r>
      <w:r w:rsidRPr="00686211">
        <w:rPr>
          <w:rFonts w:ascii="Times New Roman" w:hAnsiTheme="minorEastAsia" w:hint="eastAsia"/>
          <w:sz w:val="32"/>
          <w:szCs w:val="32"/>
        </w:rPr>
        <w:t>开发文档</w:t>
      </w:r>
    </w:p>
    <w:p w14:paraId="1C1FA552" w14:textId="77777777" w:rsidR="00E0199C" w:rsidRDefault="00E0199C">
      <w:pPr>
        <w:ind w:firstLineChars="0"/>
        <w:rPr>
          <w:rFonts w:ascii="Times New Roman" w:hAnsi="Times New Roman"/>
          <w:sz w:val="21"/>
          <w:szCs w:val="21"/>
        </w:rPr>
      </w:pPr>
    </w:p>
    <w:p w14:paraId="0515F144" w14:textId="77777777" w:rsidR="00E0199C" w:rsidRDefault="00303393">
      <w:pPr>
        <w:ind w:left="64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版本修订日志</w:t>
      </w:r>
    </w:p>
    <w:tbl>
      <w:tblPr>
        <w:tblStyle w:val="a9"/>
        <w:tblW w:w="7879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2639"/>
        <w:gridCol w:w="2620"/>
        <w:gridCol w:w="2620"/>
      </w:tblGrid>
      <w:tr w:rsidR="00E0199C" w14:paraId="6DBAD6F9" w14:textId="77777777" w:rsidTr="00A413EC">
        <w:trPr>
          <w:trHeight w:val="492"/>
        </w:trPr>
        <w:tc>
          <w:tcPr>
            <w:tcW w:w="2639" w:type="dxa"/>
          </w:tcPr>
          <w:p w14:paraId="35D57334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修订时间</w:t>
            </w:r>
          </w:p>
        </w:tc>
        <w:tc>
          <w:tcPr>
            <w:tcW w:w="2620" w:type="dxa"/>
          </w:tcPr>
          <w:p w14:paraId="58B15FE4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修订人</w:t>
            </w:r>
          </w:p>
        </w:tc>
        <w:tc>
          <w:tcPr>
            <w:tcW w:w="2620" w:type="dxa"/>
          </w:tcPr>
          <w:p w14:paraId="27B88B0A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修订内容</w:t>
            </w:r>
          </w:p>
        </w:tc>
      </w:tr>
      <w:tr w:rsidR="00E0199C" w14:paraId="5E93B8E2" w14:textId="77777777">
        <w:tc>
          <w:tcPr>
            <w:tcW w:w="2639" w:type="dxa"/>
          </w:tcPr>
          <w:p w14:paraId="33D5EE37" w14:textId="77777777" w:rsidR="00E0199C" w:rsidRDefault="00303393" w:rsidP="00AE7271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201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年</w:t>
            </w:r>
            <w:r w:rsidR="00AE7271"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月</w:t>
            </w:r>
            <w:r w:rsidR="00AC41F1">
              <w:rPr>
                <w:rFonts w:ascii="Times New Roman" w:hAnsi="Times New Roman"/>
                <w:sz w:val="21"/>
                <w:szCs w:val="21"/>
              </w:rPr>
              <w:t>1</w:t>
            </w:r>
            <w:r w:rsidR="001C264F"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2620" w:type="dxa"/>
          </w:tcPr>
          <w:p w14:paraId="31209337" w14:textId="77777777" w:rsidR="00E0199C" w:rsidRDefault="00AC41F1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/>
                <w:sz w:val="21"/>
                <w:szCs w:val="21"/>
              </w:rPr>
              <w:t>杨恬</w:t>
            </w:r>
          </w:p>
        </w:tc>
        <w:tc>
          <w:tcPr>
            <w:tcW w:w="2620" w:type="dxa"/>
          </w:tcPr>
          <w:p w14:paraId="49BC79A6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创建</w:t>
            </w:r>
          </w:p>
        </w:tc>
      </w:tr>
      <w:tr w:rsidR="00E84AA6" w14:paraId="0F2B8CE1" w14:textId="77777777">
        <w:tc>
          <w:tcPr>
            <w:tcW w:w="2639" w:type="dxa"/>
          </w:tcPr>
          <w:p w14:paraId="64289F4D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057427B7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542449AE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</w:tr>
      <w:tr w:rsidR="00E84AA6" w14:paraId="42BCD469" w14:textId="77777777">
        <w:tc>
          <w:tcPr>
            <w:tcW w:w="2639" w:type="dxa"/>
          </w:tcPr>
          <w:p w14:paraId="14C84019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614FC6F0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4C8FC672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4AA6" w14:paraId="6C06D238" w14:textId="77777777">
        <w:tc>
          <w:tcPr>
            <w:tcW w:w="2639" w:type="dxa"/>
          </w:tcPr>
          <w:p w14:paraId="612DA78B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2F8172D0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141E5DF2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CBBAF38" w14:textId="77777777" w:rsidR="00E0199C" w:rsidRDefault="00303393">
      <w:pPr>
        <w:ind w:firstLine="420"/>
        <w:rPr>
          <w:rFonts w:ascii="Times New Roman" w:hAnsi="Times New Roman" w:cstheme="majorBidi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14:paraId="273DE15E" w14:textId="77777777" w:rsidR="00E0199C" w:rsidRDefault="00303393">
      <w:pPr>
        <w:pStyle w:val="2"/>
        <w:ind w:firstLine="42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lastRenderedPageBreak/>
        <w:t>1</w:t>
      </w:r>
      <w:r>
        <w:rPr>
          <w:rFonts w:ascii="Times New Roman" w:eastAsiaTheme="minorEastAsia" w:hAnsiTheme="minorEastAsia" w:hint="eastAsia"/>
          <w:sz w:val="21"/>
          <w:szCs w:val="21"/>
        </w:rPr>
        <w:t>．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1  </w:t>
      </w:r>
      <w:proofErr w:type="spellStart"/>
      <w:r w:rsidR="00AC41F1">
        <w:rPr>
          <w:rFonts w:ascii="Times New Roman" w:eastAsiaTheme="minorEastAsia" w:hAnsi="Times New Roman"/>
          <w:sz w:val="21"/>
          <w:szCs w:val="21"/>
        </w:rPr>
        <w:t>JDItemSpider</w:t>
      </w:r>
      <w:proofErr w:type="spellEnd"/>
      <w:r>
        <w:rPr>
          <w:rFonts w:ascii="Times New Roman" w:eastAsiaTheme="minorEastAsia" w:hAnsi="Times New Roman" w:hint="eastAsia"/>
          <w:sz w:val="21"/>
          <w:szCs w:val="21"/>
        </w:rPr>
        <w:tab/>
      </w:r>
      <w:r w:rsidR="00AC41F1">
        <w:rPr>
          <w:rFonts w:ascii="Times New Roman" w:eastAsiaTheme="minorEastAsia" w:hAnsi="Times New Roman"/>
          <w:sz w:val="21"/>
          <w:szCs w:val="21"/>
        </w:rPr>
        <w:t>京东商品数量抓取程序</w:t>
      </w:r>
    </w:p>
    <w:p w14:paraId="0BFBADD1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程序编号：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C41F1">
        <w:rPr>
          <w:rFonts w:ascii="Times New Roman" w:hAnsi="Times New Roman"/>
          <w:sz w:val="21"/>
          <w:szCs w:val="21"/>
        </w:rPr>
        <w:t>JDItemSpider</w:t>
      </w:r>
      <w:proofErr w:type="spellEnd"/>
    </w:p>
    <w:p w14:paraId="5147D629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程序名称：</w:t>
      </w:r>
      <w:r w:rsidR="00AC41F1">
        <w:rPr>
          <w:rFonts w:ascii="Times New Roman" w:hAnsiTheme="minorEastAsia"/>
          <w:sz w:val="21"/>
          <w:szCs w:val="21"/>
        </w:rPr>
        <w:t>京东商品数量抓取程序</w:t>
      </w:r>
    </w:p>
    <w:p w14:paraId="4BEFB551" w14:textId="77777777" w:rsidR="00AE7271" w:rsidRPr="00AE7271" w:rsidRDefault="00303393" w:rsidP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程序说明：本程序</w:t>
      </w:r>
      <w:r w:rsidR="00AC41F1">
        <w:rPr>
          <w:rFonts w:ascii="Times New Roman" w:hAnsiTheme="minorEastAsia" w:hint="eastAsia"/>
          <w:sz w:val="21"/>
          <w:szCs w:val="21"/>
        </w:rPr>
        <w:t>为爬取</w:t>
      </w:r>
      <w:r w:rsidR="00AC41F1">
        <w:rPr>
          <w:rFonts w:ascii="Times New Roman" w:hAnsiTheme="minorEastAsia"/>
          <w:sz w:val="21"/>
          <w:szCs w:val="21"/>
        </w:rPr>
        <w:t>京东相关商品</w:t>
      </w:r>
      <w:r w:rsidR="00AC41F1">
        <w:rPr>
          <w:rFonts w:ascii="Times New Roman" w:hAnsiTheme="minorEastAsia" w:hint="eastAsia"/>
          <w:sz w:val="21"/>
          <w:szCs w:val="21"/>
        </w:rPr>
        <w:t>数量</w:t>
      </w:r>
      <w:r w:rsidR="00AC41F1">
        <w:rPr>
          <w:rFonts w:ascii="Times New Roman" w:hAnsiTheme="minor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程序，</w:t>
      </w:r>
      <w:r w:rsidR="00AE7271">
        <w:rPr>
          <w:rFonts w:ascii="Times New Roman" w:hAnsiTheme="minorEastAsia" w:hint="eastAsia"/>
          <w:sz w:val="21"/>
          <w:szCs w:val="21"/>
        </w:rPr>
        <w:t>目前</w:t>
      </w:r>
      <w:r w:rsidR="00AE7271">
        <w:rPr>
          <w:rFonts w:ascii="Times New Roman" w:hAnsiTheme="minorEastAsia"/>
          <w:sz w:val="21"/>
          <w:szCs w:val="21"/>
        </w:rPr>
        <w:t>是</w:t>
      </w:r>
      <w:r w:rsidR="00AE7271">
        <w:rPr>
          <w:rFonts w:ascii="Times New Roman" w:hAnsiTheme="minorEastAsia" w:hint="eastAsia"/>
          <w:sz w:val="21"/>
          <w:szCs w:val="21"/>
        </w:rPr>
        <w:t>为</w:t>
      </w:r>
      <w:r w:rsidR="00AC41F1">
        <w:rPr>
          <w:rFonts w:ascii="Times New Roman" w:hAnsiTheme="minorEastAsia"/>
          <w:sz w:val="21"/>
          <w:szCs w:val="21"/>
        </w:rPr>
        <w:t>判断商品相关的词语的词权重</w:t>
      </w:r>
      <w:r w:rsidR="00AE7271">
        <w:rPr>
          <w:rFonts w:ascii="Times New Roman" w:hAnsiTheme="minorEastAsia"/>
          <w:sz w:val="21"/>
          <w:szCs w:val="21"/>
        </w:rPr>
        <w:t>功能研发，</w:t>
      </w:r>
      <w:r>
        <w:rPr>
          <w:rFonts w:ascii="Times New Roman" w:hAnsiTheme="minorEastAsia"/>
          <w:sz w:val="21"/>
          <w:szCs w:val="21"/>
        </w:rPr>
        <w:t>主要</w:t>
      </w:r>
      <w:r w:rsidR="00AE7271">
        <w:rPr>
          <w:rFonts w:ascii="Times New Roman" w:hAnsiTheme="minorEastAsia"/>
          <w:sz w:val="21"/>
          <w:szCs w:val="21"/>
        </w:rPr>
        <w:t>研发</w:t>
      </w:r>
      <w:r>
        <w:rPr>
          <w:rFonts w:ascii="Times New Roman" w:hAnsiTheme="minorEastAsia"/>
          <w:sz w:val="21"/>
          <w:szCs w:val="21"/>
        </w:rPr>
        <w:t>思路：</w:t>
      </w:r>
      <w:r w:rsidR="00AC41F1">
        <w:rPr>
          <w:rFonts w:ascii="Times New Roman" w:hAnsiTheme="minorEastAsia" w:hint="eastAsia"/>
          <w:sz w:val="21"/>
          <w:szCs w:val="21"/>
        </w:rPr>
        <w:t>根据</w:t>
      </w:r>
      <w:r w:rsidR="00AC41F1">
        <w:rPr>
          <w:rFonts w:ascii="Times New Roman" w:hAnsiTheme="minorEastAsia"/>
          <w:sz w:val="21"/>
          <w:szCs w:val="21"/>
        </w:rPr>
        <w:t>商品名称找到京东的搜索结果页，</w:t>
      </w:r>
      <w:r w:rsidR="00AC41F1">
        <w:rPr>
          <w:rFonts w:ascii="Times New Roman" w:hAnsiTheme="minorEastAsia" w:hint="eastAsia"/>
          <w:sz w:val="21"/>
          <w:szCs w:val="21"/>
        </w:rPr>
        <w:t>抓取</w:t>
      </w:r>
      <w:r w:rsidR="00AC41F1">
        <w:rPr>
          <w:rFonts w:ascii="Times New Roman" w:hAnsiTheme="minorEastAsia"/>
          <w:sz w:val="21"/>
          <w:szCs w:val="21"/>
        </w:rPr>
        <w:t>其上</w:t>
      </w:r>
      <w:r w:rsidR="00AC41F1">
        <w:rPr>
          <w:rFonts w:ascii="Times New Roman" w:hAnsiTheme="minorEastAsia" w:hint="eastAsia"/>
          <w:sz w:val="21"/>
          <w:szCs w:val="21"/>
        </w:rPr>
        <w:t>的</w:t>
      </w:r>
      <w:r w:rsidR="00AC41F1">
        <w:rPr>
          <w:rFonts w:ascii="Times New Roman" w:hAnsiTheme="minorEastAsia"/>
          <w:sz w:val="21"/>
          <w:szCs w:val="21"/>
        </w:rPr>
        <w:t>商品数量</w:t>
      </w:r>
      <w:r w:rsidR="00AE7271"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包含的程序模块如下：</w:t>
      </w:r>
    </w:p>
    <w:p w14:paraId="460BB6C6" w14:textId="77777777" w:rsidR="00E0199C" w:rsidRPr="00AC41F1" w:rsidRDefault="00AE7271" w:rsidP="00AC41F1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A</w:t>
      </w:r>
      <w:r>
        <w:rPr>
          <w:rFonts w:ascii="Times New Roman" w:hAnsiTheme="minorEastAsia"/>
          <w:sz w:val="21"/>
          <w:szCs w:val="21"/>
        </w:rPr>
        <w:t>：</w:t>
      </w:r>
      <w:r w:rsidR="00AC41F1">
        <w:rPr>
          <w:rFonts w:ascii="Times New Roman" w:hAnsiTheme="minorEastAsia" w:hint="eastAsia"/>
          <w:sz w:val="21"/>
          <w:szCs w:val="21"/>
        </w:rPr>
        <w:t>数据</w:t>
      </w:r>
      <w:r w:rsidR="00AC41F1">
        <w:rPr>
          <w:rFonts w:ascii="Times New Roman" w:hAnsiTheme="minorEastAsia"/>
          <w:sz w:val="21"/>
          <w:szCs w:val="21"/>
        </w:rPr>
        <w:t>抓取模块</w:t>
      </w:r>
    </w:p>
    <w:p w14:paraId="4A6F954F" w14:textId="77777777" w:rsidR="00E0199C" w:rsidRPr="00AE7271" w:rsidRDefault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功能可视化说明</w:t>
      </w:r>
      <w:r w:rsidR="00303393">
        <w:rPr>
          <w:rFonts w:ascii="Times New Roman" w:hAnsiTheme="minorEastAsia" w:hint="eastAsia"/>
          <w:sz w:val="21"/>
          <w:szCs w:val="21"/>
        </w:rPr>
        <w:t>：</w:t>
      </w:r>
    </w:p>
    <w:p w14:paraId="35BFC733" w14:textId="77777777" w:rsidR="00AE7271" w:rsidRDefault="00AC41F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对于如下</w:t>
      </w:r>
      <w:r>
        <w:rPr>
          <w:rFonts w:ascii="Times New Roman" w:hAnsi="Times New Roman"/>
          <w:sz w:val="21"/>
          <w:szCs w:val="21"/>
        </w:rPr>
        <w:t>输入</w:t>
      </w:r>
      <w:r>
        <w:rPr>
          <w:rFonts w:ascii="Times New Roman" w:hAnsi="Times New Roman" w:hint="eastAsia"/>
          <w:sz w:val="21"/>
          <w:szCs w:val="21"/>
        </w:rPr>
        <w:t>格式</w:t>
      </w:r>
      <w:r>
        <w:rPr>
          <w:rFonts w:ascii="Times New Roman" w:hAnsi="Times New Roman"/>
          <w:sz w:val="21"/>
          <w:szCs w:val="21"/>
        </w:rPr>
        <w:t>的文件：</w:t>
      </w:r>
    </w:p>
    <w:p w14:paraId="1949BEA8" w14:textId="37BFE312" w:rsidR="007574AD" w:rsidRDefault="00286784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647ADBC4" wp14:editId="380DC2C9">
            <wp:extent cx="1775033" cy="2492370"/>
            <wp:effectExtent l="0" t="0" r="3175" b="0"/>
            <wp:docPr id="1" name="图片 1" descr="../../屏幕快照%202016-10-19%2014.2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6-10-19%2014.23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82" cy="25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6DC4" w14:textId="1682DE4F" w:rsidR="00286784" w:rsidRDefault="00286784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程序</w:t>
      </w:r>
      <w:r>
        <w:rPr>
          <w:rFonts w:ascii="Times New Roman" w:hAnsi="Times New Roman"/>
          <w:sz w:val="21"/>
          <w:szCs w:val="21"/>
        </w:rPr>
        <w:t>先找出其中拥有多个</w:t>
      </w:r>
      <w:r>
        <w:rPr>
          <w:rFonts w:ascii="Times New Roman" w:hAnsi="Times New Roman"/>
          <w:sz w:val="21"/>
          <w:szCs w:val="21"/>
        </w:rPr>
        <w:t>nature</w:t>
      </w:r>
      <w:r>
        <w:rPr>
          <w:rFonts w:ascii="Times New Roman" w:hAnsi="Times New Roman"/>
          <w:sz w:val="21"/>
          <w:szCs w:val="21"/>
        </w:rPr>
        <w:t>的商品，</w:t>
      </w:r>
      <w:r>
        <w:rPr>
          <w:rFonts w:ascii="Times New Roman" w:hAnsi="Times New Roman" w:hint="eastAsia"/>
          <w:sz w:val="21"/>
          <w:szCs w:val="21"/>
        </w:rPr>
        <w:t>记录</w:t>
      </w:r>
      <w:r>
        <w:rPr>
          <w:rFonts w:ascii="Times New Roman" w:hAnsi="Times New Roman"/>
          <w:sz w:val="21"/>
          <w:szCs w:val="21"/>
        </w:rPr>
        <w:t>在一个</w:t>
      </w:r>
      <w:r>
        <w:rPr>
          <w:rFonts w:ascii="Times New Roman" w:hAnsi="Times New Roman" w:hint="eastAsia"/>
          <w:sz w:val="21"/>
          <w:szCs w:val="21"/>
        </w:rPr>
        <w:t>临时</w:t>
      </w:r>
      <w:r>
        <w:rPr>
          <w:rFonts w:ascii="Times New Roman" w:hAnsi="Times New Roman"/>
          <w:sz w:val="21"/>
          <w:szCs w:val="21"/>
        </w:rPr>
        <w:t>文件中。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>处理时，</w:t>
      </w:r>
      <w:r>
        <w:rPr>
          <w:rFonts w:ascii="Times New Roman" w:hAnsi="Times New Roman" w:hint="eastAsia"/>
          <w:sz w:val="21"/>
          <w:szCs w:val="21"/>
        </w:rPr>
        <w:t>对于</w:t>
      </w:r>
      <w:r w:rsidR="0054440E">
        <w:rPr>
          <w:rFonts w:ascii="Times New Roman" w:hAnsi="Times New Roman"/>
          <w:sz w:val="21"/>
          <w:szCs w:val="21"/>
        </w:rPr>
        <w:t>单个</w:t>
      </w:r>
      <w:r w:rsidR="0054440E">
        <w:rPr>
          <w:rFonts w:ascii="Times New Roman" w:hAnsi="Times New Roman"/>
          <w:sz w:val="21"/>
          <w:szCs w:val="21"/>
        </w:rPr>
        <w:t>nature</w:t>
      </w:r>
      <w:r w:rsidR="0054440E">
        <w:rPr>
          <w:rFonts w:ascii="Times New Roman" w:hAnsi="Times New Roman"/>
          <w:sz w:val="21"/>
          <w:szCs w:val="21"/>
        </w:rPr>
        <w:t>的商品，搜索时不加</w:t>
      </w:r>
      <w:r w:rsidR="0054440E">
        <w:rPr>
          <w:rFonts w:ascii="Times New Roman" w:hAnsi="Times New Roman"/>
          <w:sz w:val="21"/>
          <w:szCs w:val="21"/>
        </w:rPr>
        <w:t>nature</w:t>
      </w:r>
      <w:r w:rsidR="0054440E">
        <w:rPr>
          <w:rFonts w:ascii="Times New Roman" w:hAnsi="Times New Roman"/>
          <w:sz w:val="21"/>
          <w:szCs w:val="21"/>
        </w:rPr>
        <w:t>；</w:t>
      </w:r>
      <w:r w:rsidR="0054440E">
        <w:rPr>
          <w:rFonts w:ascii="Times New Roman" w:hAnsi="Times New Roman" w:hint="eastAsia"/>
          <w:sz w:val="21"/>
          <w:szCs w:val="21"/>
        </w:rPr>
        <w:t>多个</w:t>
      </w:r>
      <w:r w:rsidR="0054440E">
        <w:rPr>
          <w:rFonts w:ascii="Times New Roman" w:hAnsi="Times New Roman"/>
          <w:sz w:val="21"/>
          <w:szCs w:val="21"/>
        </w:rPr>
        <w:t>nature</w:t>
      </w:r>
      <w:r w:rsidR="0054440E">
        <w:rPr>
          <w:rFonts w:ascii="Times New Roman" w:hAnsi="Times New Roman"/>
          <w:sz w:val="21"/>
          <w:szCs w:val="21"/>
        </w:rPr>
        <w:t>的商品，</w:t>
      </w:r>
      <w:r w:rsidR="0054440E">
        <w:rPr>
          <w:rFonts w:ascii="Times New Roman" w:hAnsi="Times New Roman" w:hint="eastAsia"/>
          <w:sz w:val="21"/>
          <w:szCs w:val="21"/>
        </w:rPr>
        <w:t>搜索</w:t>
      </w:r>
      <w:r w:rsidR="0054440E">
        <w:rPr>
          <w:rFonts w:ascii="Times New Roman" w:hAnsi="Times New Roman"/>
          <w:sz w:val="21"/>
          <w:szCs w:val="21"/>
        </w:rPr>
        <w:t>时加上</w:t>
      </w:r>
      <w:r w:rsidR="0054440E">
        <w:rPr>
          <w:rFonts w:ascii="Times New Roman" w:hAnsi="Times New Roman"/>
          <w:sz w:val="21"/>
          <w:szCs w:val="21"/>
        </w:rPr>
        <w:t>nature</w:t>
      </w:r>
      <w:r w:rsidR="0054440E">
        <w:rPr>
          <w:rFonts w:ascii="Times New Roman" w:hAnsi="Times New Roman"/>
          <w:sz w:val="21"/>
          <w:szCs w:val="21"/>
        </w:rPr>
        <w:t>。</w:t>
      </w:r>
      <w:r w:rsidR="0054440E">
        <w:rPr>
          <w:rFonts w:ascii="Times New Roman" w:hAnsi="Times New Roman" w:hint="eastAsia"/>
          <w:sz w:val="21"/>
          <w:szCs w:val="21"/>
        </w:rPr>
        <w:t>访问</w:t>
      </w:r>
      <w:r w:rsidR="0054440E">
        <w:rPr>
          <w:rFonts w:ascii="Times New Roman" w:hAnsi="Times New Roman"/>
          <w:sz w:val="21"/>
          <w:szCs w:val="21"/>
        </w:rPr>
        <w:t>如下的搜索网页：</w:t>
      </w:r>
    </w:p>
    <w:p w14:paraId="5158B113" w14:textId="3E3D0D5E" w:rsidR="0054440E" w:rsidRDefault="0054440E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111ABF91" wp14:editId="78E8836B">
            <wp:extent cx="4517761" cy="1992023"/>
            <wp:effectExtent l="0" t="0" r="3810" b="0"/>
            <wp:docPr id="2" name="图片 2" descr="../../屏幕快照%202016-10-19%2014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6-10-19%2014.26.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89" cy="19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4348" w14:textId="6F9AD79D" w:rsidR="0054440E" w:rsidRDefault="0054440E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抓取其中的</w:t>
      </w:r>
      <w:r>
        <w:rPr>
          <w:rFonts w:ascii="Times New Roman" w:hAnsi="Times New Roman"/>
          <w:sz w:val="21"/>
          <w:szCs w:val="21"/>
        </w:rPr>
        <w:t>商品数量，</w:t>
      </w:r>
      <w:r>
        <w:rPr>
          <w:rFonts w:ascii="Times New Roman" w:hAnsi="Times New Roman" w:hint="eastAsia"/>
          <w:sz w:val="21"/>
          <w:szCs w:val="21"/>
        </w:rPr>
        <w:t>输出</w:t>
      </w:r>
      <w:r>
        <w:rPr>
          <w:rFonts w:ascii="Times New Roman" w:hAnsi="Times New Roman"/>
          <w:sz w:val="21"/>
          <w:szCs w:val="21"/>
        </w:rPr>
        <w:t>如下格式的文件：</w:t>
      </w:r>
    </w:p>
    <w:p w14:paraId="47BE6E50" w14:textId="72F8988F" w:rsidR="0054440E" w:rsidRDefault="0054440E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lastRenderedPageBreak/>
        <w:drawing>
          <wp:inline distT="0" distB="0" distL="0" distR="0" wp14:anchorId="3C541FAF" wp14:editId="1EC871DB">
            <wp:extent cx="1830969" cy="1795974"/>
            <wp:effectExtent l="0" t="0" r="0" b="7620"/>
            <wp:docPr id="3" name="图片 3" descr="../../屏幕快照%202016-10-19%2014.2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6-10-19%2014.28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52" cy="18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DF50" w14:textId="77777777" w:rsidR="00E0199C" w:rsidRPr="0054440E" w:rsidRDefault="00AE7271">
      <w:pPr>
        <w:pStyle w:val="11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输入与输出</w:t>
      </w:r>
      <w:r w:rsidR="003C1F6C">
        <w:rPr>
          <w:rFonts w:ascii="Times New Roman" w:hAnsiTheme="minorEastAsia" w:hint="eastAsia"/>
          <w:sz w:val="21"/>
          <w:szCs w:val="21"/>
        </w:rPr>
        <w:t>说明</w:t>
      </w:r>
      <w:r w:rsidR="003C1F6C">
        <w:rPr>
          <w:rFonts w:ascii="Times New Roman" w:hAnsiTheme="minorEastAsia"/>
          <w:sz w:val="21"/>
          <w:szCs w:val="21"/>
        </w:rPr>
        <w:t>：</w:t>
      </w:r>
    </w:p>
    <w:p w14:paraId="0AC4ACF0" w14:textId="1D9C6E8A" w:rsidR="0054440E" w:rsidRDefault="0054440E" w:rsidP="0054440E">
      <w:pPr>
        <w:pStyle w:val="11"/>
        <w:spacing w:line="240" w:lineRule="auto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输入格式</w:t>
      </w:r>
      <w:r>
        <w:rPr>
          <w:rFonts w:ascii="Times New Roman" w:hAnsiTheme="minorEastAsia"/>
          <w:sz w:val="21"/>
          <w:szCs w:val="21"/>
        </w:rPr>
        <w:t xml:space="preserve">:  </w:t>
      </w:r>
      <w:r>
        <w:rPr>
          <w:rFonts w:ascii="Times New Roman" w:hAnsiTheme="minorEastAsia"/>
          <w:sz w:val="21"/>
          <w:szCs w:val="21"/>
        </w:rPr>
        <w:t>商品名称</w:t>
      </w:r>
      <w:r>
        <w:rPr>
          <w:rFonts w:ascii="Times New Roman" w:hAnsiTheme="minorEastAsia"/>
          <w:sz w:val="21"/>
          <w:szCs w:val="21"/>
        </w:rPr>
        <w:tab/>
        <w:t>nature</w:t>
      </w:r>
    </w:p>
    <w:p w14:paraId="15497582" w14:textId="0BC05E2F" w:rsidR="0054440E" w:rsidRDefault="0054440E" w:rsidP="0054440E">
      <w:pPr>
        <w:pStyle w:val="11"/>
        <w:spacing w:line="240" w:lineRule="auto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输出格式</w:t>
      </w:r>
      <w:r>
        <w:rPr>
          <w:rFonts w:ascii="Times New Roman" w:hAnsiTheme="minorEastAsia"/>
          <w:sz w:val="21"/>
          <w:szCs w:val="21"/>
        </w:rPr>
        <w:t xml:space="preserve">:  </w:t>
      </w:r>
      <w:r>
        <w:rPr>
          <w:rFonts w:ascii="Times New Roman" w:hAnsiTheme="minorEastAsia"/>
          <w:sz w:val="21"/>
          <w:szCs w:val="21"/>
        </w:rPr>
        <w:t>商品名称</w:t>
      </w:r>
      <w:r>
        <w:rPr>
          <w:rFonts w:ascii="Times New Roman" w:hAnsiTheme="minorEastAsia"/>
          <w:sz w:val="21"/>
          <w:szCs w:val="21"/>
        </w:rPr>
        <w:tab/>
        <w:t xml:space="preserve">nature </w:t>
      </w:r>
      <w:r>
        <w:rPr>
          <w:rFonts w:ascii="Times New Roman" w:hAnsiTheme="minorEastAsia"/>
          <w:sz w:val="21"/>
          <w:szCs w:val="21"/>
        </w:rPr>
        <w:tab/>
      </w:r>
      <w:r>
        <w:rPr>
          <w:rFonts w:ascii="Times New Roman" w:hAnsiTheme="minorEastAsia" w:hint="eastAsia"/>
          <w:sz w:val="21"/>
          <w:szCs w:val="21"/>
        </w:rPr>
        <w:t>商品</w:t>
      </w:r>
      <w:r>
        <w:rPr>
          <w:rFonts w:ascii="Times New Roman" w:hAnsiTheme="minorEastAsia"/>
          <w:sz w:val="21"/>
          <w:szCs w:val="21"/>
        </w:rPr>
        <w:t>数量</w:t>
      </w:r>
    </w:p>
    <w:p w14:paraId="02C8CD72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处理过程</w:t>
      </w:r>
      <w:r w:rsidR="00AE7271">
        <w:rPr>
          <w:rFonts w:ascii="Times New Roman" w:hAnsiTheme="minorEastAsia"/>
          <w:sz w:val="21"/>
          <w:szCs w:val="21"/>
        </w:rPr>
        <w:t>流程图</w:t>
      </w:r>
      <w:r>
        <w:rPr>
          <w:rFonts w:ascii="Times New Roman" w:hAnsiTheme="minorEastAsia" w:hint="eastAsia"/>
          <w:sz w:val="21"/>
          <w:szCs w:val="21"/>
        </w:rPr>
        <w:t>：</w:t>
      </w:r>
    </w:p>
    <w:p w14:paraId="6C7E38AC" w14:textId="353E009A" w:rsidR="00E0199C" w:rsidRDefault="00B90CF5" w:rsidP="00B35546">
      <w:pPr>
        <w:pStyle w:val="11"/>
        <w:ind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36F43DD1" wp14:editId="201A9EA3">
            <wp:extent cx="2432350" cy="5285153"/>
            <wp:effectExtent l="0" t="0" r="6350" b="0"/>
            <wp:docPr id="5" name="图片 5" descr="../../jd_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jd_p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85" cy="532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0969" w14:textId="77777777" w:rsidR="00442CEB" w:rsidRDefault="00442CEB" w:rsidP="00B35546">
      <w:pPr>
        <w:pStyle w:val="11"/>
        <w:ind w:left="420"/>
        <w:rPr>
          <w:rFonts w:ascii="Times New Roman" w:hAnsi="Times New Roman"/>
          <w:sz w:val="21"/>
          <w:szCs w:val="21"/>
        </w:rPr>
      </w:pPr>
    </w:p>
    <w:p w14:paraId="5CE2D357" w14:textId="77777777" w:rsidR="00292086" w:rsidRPr="00276F42" w:rsidRDefault="00292086" w:rsidP="00276F42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开放接口（</w:t>
      </w:r>
      <w:r w:rsidR="00276F42">
        <w:rPr>
          <w:rFonts w:ascii="Times New Roman" w:hAnsiTheme="minorEastAsia"/>
          <w:sz w:val="21"/>
          <w:szCs w:val="21"/>
        </w:rPr>
        <w:t>若</w:t>
      </w:r>
      <w:r>
        <w:rPr>
          <w:rFonts w:ascii="Times New Roman" w:hAnsiTheme="minorEastAsia" w:hint="eastAsia"/>
          <w:sz w:val="21"/>
          <w:szCs w:val="21"/>
        </w:rPr>
        <w:t>被调用</w:t>
      </w:r>
      <w:r w:rsidR="00276F42">
        <w:rPr>
          <w:rFonts w:ascii="Times New Roman" w:hAnsiTheme="minorEastAsia"/>
          <w:sz w:val="21"/>
          <w:szCs w:val="21"/>
        </w:rPr>
        <w:t>，</w:t>
      </w:r>
      <w:r w:rsidR="00276F42">
        <w:rPr>
          <w:rFonts w:ascii="Times New Roman" w:hAnsiTheme="minorEastAsia" w:hint="eastAsia"/>
          <w:sz w:val="21"/>
          <w:szCs w:val="21"/>
        </w:rPr>
        <w:t>需要</w:t>
      </w:r>
      <w:r w:rsidR="00276F42">
        <w:rPr>
          <w:rFonts w:ascii="Times New Roman" w:hAnsiTheme="minorEastAsia"/>
          <w:sz w:val="21"/>
          <w:szCs w:val="21"/>
        </w:rPr>
        <w:t>提供开放的接口说明</w:t>
      </w:r>
      <w:r>
        <w:rPr>
          <w:rFonts w:ascii="Times New Roman" w:hAnsiTheme="minorEastAsia" w:hint="eastAsia"/>
          <w:sz w:val="21"/>
          <w:szCs w:val="21"/>
        </w:rPr>
        <w:t>）：</w:t>
      </w:r>
    </w:p>
    <w:p w14:paraId="04D2946A" w14:textId="3844A842" w:rsidR="00292086" w:rsidRPr="00292086" w:rsidRDefault="00B90CF5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>暂无</w:t>
      </w:r>
    </w:p>
    <w:p w14:paraId="1D9457E3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引入的包及接口：</w:t>
      </w:r>
    </w:p>
    <w:p w14:paraId="150EAACC" w14:textId="7666372A" w:rsidR="00A67139" w:rsidRDefault="00B90CF5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scrapy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运用其中的</w:t>
      </w:r>
      <w:r>
        <w:rPr>
          <w:rFonts w:ascii="Times New Roman" w:hAnsiTheme="minorEastAsia"/>
          <w:sz w:val="21"/>
          <w:szCs w:val="21"/>
        </w:rPr>
        <w:t>Selector</w:t>
      </w:r>
      <w:r>
        <w:rPr>
          <w:rFonts w:ascii="Times New Roman" w:hAnsiTheme="minorEastAsia"/>
          <w:sz w:val="21"/>
          <w:szCs w:val="21"/>
        </w:rPr>
        <w:t>方法解析</w:t>
      </w:r>
      <w:r>
        <w:rPr>
          <w:rFonts w:ascii="Times New Roman" w:hAnsiTheme="minorEastAsia"/>
          <w:sz w:val="21"/>
          <w:szCs w:val="21"/>
        </w:rPr>
        <w:t>html</w:t>
      </w:r>
      <w:r>
        <w:rPr>
          <w:rFonts w:ascii="Times New Roman" w:hAnsiTheme="minorEastAsia"/>
          <w:sz w:val="21"/>
          <w:szCs w:val="21"/>
        </w:rPr>
        <w:t>和定位元素</w:t>
      </w:r>
    </w:p>
    <w:p w14:paraId="6EBB17D8" w14:textId="77777777" w:rsidR="00E5032B" w:rsidRDefault="00E5032B" w:rsidP="00E5032B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程序源码</w:t>
      </w:r>
      <w:r>
        <w:rPr>
          <w:rFonts w:ascii="Times New Roman" w:hAnsiTheme="minorEastAsia"/>
          <w:sz w:val="21"/>
          <w:szCs w:val="21"/>
        </w:rPr>
        <w:t>目录结构说明</w:t>
      </w:r>
      <w:r w:rsidR="00C504B9">
        <w:rPr>
          <w:rFonts w:ascii="Times New Roman" w:hAnsiTheme="minorEastAsia"/>
          <w:sz w:val="21"/>
          <w:szCs w:val="21"/>
        </w:rPr>
        <w:t>：</w:t>
      </w:r>
    </w:p>
    <w:p w14:paraId="063E9585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.</w:t>
      </w:r>
    </w:p>
    <w:p w14:paraId="29FAC98A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__configure__</w:t>
      </w:r>
    </w:p>
    <w:p w14:paraId="15126BC8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ConfigureParser.py</w:t>
      </w:r>
    </w:p>
    <w:p w14:paraId="7EBD976B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__init__.py</w:t>
      </w:r>
    </w:p>
    <w:p w14:paraId="4A66D3D0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└──</w:t>
      </w:r>
      <w:r w:rsidRPr="00FA2512">
        <w:rPr>
          <w:rFonts w:ascii="Times New Roman" w:hAnsiTheme="minorEastAsia"/>
          <w:sz w:val="21"/>
          <w:szCs w:val="21"/>
        </w:rPr>
        <w:t xml:space="preserve"> configure.xml</w:t>
      </w:r>
    </w:p>
    <w:p w14:paraId="65D8BAC9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__doc__</w:t>
      </w:r>
    </w:p>
    <w:p w14:paraId="4682A442" w14:textId="6E2D44CA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└──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proofErr w:type="spellStart"/>
      <w:r w:rsidRPr="00FA2512">
        <w:rPr>
          <w:rFonts w:ascii="Times New Roman" w:hAnsiTheme="minorEastAsia"/>
          <w:sz w:val="21"/>
          <w:szCs w:val="21"/>
        </w:rPr>
        <w:t>JDItemSpider</w:t>
      </w:r>
      <w:proofErr w:type="spellEnd"/>
      <w:r>
        <w:rPr>
          <w:rFonts w:ascii="Times New Roman" w:hAnsiTheme="minorEastAsia"/>
          <w:sz w:val="21"/>
          <w:szCs w:val="21"/>
        </w:rPr>
        <w:t>文</w:t>
      </w:r>
      <w:r w:rsidRPr="00FA2512">
        <w:rPr>
          <w:rFonts w:ascii="Times New Roman" w:hAnsiTheme="minorEastAsia"/>
          <w:sz w:val="21"/>
          <w:szCs w:val="21"/>
        </w:rPr>
        <w:t>档</w:t>
      </w:r>
      <w:r w:rsidRPr="00FA2512">
        <w:rPr>
          <w:rFonts w:ascii="Times New Roman" w:hAnsiTheme="minorEastAsia"/>
          <w:sz w:val="21"/>
          <w:szCs w:val="21"/>
        </w:rPr>
        <w:t>.</w:t>
      </w:r>
      <w:proofErr w:type="spellStart"/>
      <w:r w:rsidRPr="00FA2512">
        <w:rPr>
          <w:rFonts w:ascii="Times New Roman" w:hAnsiTheme="minorEastAsia"/>
          <w:sz w:val="21"/>
          <w:szCs w:val="21"/>
        </w:rPr>
        <w:t>docx</w:t>
      </w:r>
      <w:proofErr w:type="spellEnd"/>
    </w:p>
    <w:p w14:paraId="1CE45FC1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__file__</w:t>
      </w:r>
    </w:p>
    <w:p w14:paraId="003A388C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du.txt</w:t>
      </w:r>
    </w:p>
    <w:p w14:paraId="549806A2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jd.txt</w:t>
      </w:r>
    </w:p>
    <w:p w14:paraId="67436265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└──</w:t>
      </w:r>
      <w:r w:rsidRPr="00FA2512">
        <w:rPr>
          <w:rFonts w:ascii="Times New Roman" w:hAnsiTheme="minorEastAsia"/>
          <w:sz w:val="21"/>
          <w:szCs w:val="21"/>
        </w:rPr>
        <w:t xml:space="preserve"> jd_finished.txt</w:t>
      </w:r>
    </w:p>
    <w:p w14:paraId="1F22BA59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__init__.py</w:t>
      </w:r>
    </w:p>
    <w:p w14:paraId="1253B343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__spider__</w:t>
      </w:r>
    </w:p>
    <w:p w14:paraId="3010DD65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__init__.py</w:t>
      </w:r>
    </w:p>
    <w:p w14:paraId="120A2D2F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└──</w:t>
      </w:r>
      <w:r w:rsidRPr="00FA2512">
        <w:rPr>
          <w:rFonts w:ascii="Times New Roman" w:hAnsiTheme="minorEastAsia"/>
          <w:sz w:val="21"/>
          <w:szCs w:val="21"/>
        </w:rPr>
        <w:t xml:space="preserve"> spider.py</w:t>
      </w:r>
    </w:p>
    <w:p w14:paraId="2B740E1C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</w:t>
      </w:r>
      <w:proofErr w:type="spellStart"/>
      <w:r w:rsidRPr="00FA2512">
        <w:rPr>
          <w:rFonts w:ascii="Times New Roman" w:hAnsiTheme="minorEastAsia"/>
          <w:sz w:val="21"/>
          <w:szCs w:val="21"/>
        </w:rPr>
        <w:t>util</w:t>
      </w:r>
      <w:proofErr w:type="spellEnd"/>
      <w:r w:rsidRPr="00FA2512">
        <w:rPr>
          <w:rFonts w:ascii="Times New Roman" w:hAnsiTheme="minorEastAsia"/>
          <w:sz w:val="21"/>
          <w:szCs w:val="21"/>
        </w:rPr>
        <w:t>__</w:t>
      </w:r>
    </w:p>
    <w:p w14:paraId="35E9055C" w14:textId="58D1F98F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__init__.py</w:t>
      </w:r>
    </w:p>
    <w:p w14:paraId="477F5FCE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double.sh</w:t>
      </w:r>
    </w:p>
    <w:p w14:paraId="05A26055" w14:textId="78C5C3E8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│  </w:t>
      </w:r>
      <w:r w:rsidRPr="00FA2512">
        <w:rPr>
          <w:rFonts w:ascii="Times New Roman" w:hAnsiTheme="minorEastAsia"/>
          <w:sz w:val="21"/>
          <w:szCs w:val="21"/>
        </w:rPr>
        <w:t xml:space="preserve"> </w:t>
      </w: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library.py</w:t>
      </w:r>
    </w:p>
    <w:p w14:paraId="4156518E" w14:textId="77777777" w:rsidR="00FA2512" w:rsidRP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├──</w:t>
      </w:r>
      <w:r w:rsidRPr="00FA2512">
        <w:rPr>
          <w:rFonts w:ascii="Times New Roman" w:hAnsiTheme="minorEastAsia"/>
          <w:sz w:val="21"/>
          <w:szCs w:val="21"/>
        </w:rPr>
        <w:t xml:space="preserve"> main.py</w:t>
      </w:r>
    </w:p>
    <w:p w14:paraId="6BE101FE" w14:textId="278382AA" w:rsidR="00E2354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FA2512">
        <w:rPr>
          <w:rFonts w:ascii="Times New Roman" w:hAnsiTheme="minorEastAsia"/>
          <w:sz w:val="21"/>
          <w:szCs w:val="21"/>
        </w:rPr>
        <w:t>└──</w:t>
      </w:r>
      <w:r w:rsidRPr="00FA2512">
        <w:rPr>
          <w:rFonts w:ascii="Times New Roman" w:hAnsiTheme="minorEastAsia"/>
          <w:sz w:val="21"/>
          <w:szCs w:val="21"/>
        </w:rPr>
        <w:t xml:space="preserve"> run.sh</w:t>
      </w:r>
    </w:p>
    <w:p w14:paraId="0DBECAAF" w14:textId="40B76239" w:rsidR="00FA2512" w:rsidRDefault="00FA2512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__configure__: </w:t>
      </w:r>
      <w:r>
        <w:rPr>
          <w:rFonts w:ascii="Times New Roman" w:hAnsiTheme="minorEastAsia"/>
          <w:sz w:val="21"/>
          <w:szCs w:val="21"/>
        </w:rPr>
        <w:t>包含配置文件</w:t>
      </w:r>
      <w:r>
        <w:rPr>
          <w:rFonts w:ascii="Times New Roman" w:hAnsiTheme="minorEastAsia"/>
          <w:sz w:val="21"/>
          <w:szCs w:val="21"/>
        </w:rPr>
        <w:t>configu</w:t>
      </w:r>
      <w:r>
        <w:rPr>
          <w:rFonts w:ascii="Times New Roman" w:hAnsiTheme="minorEastAsia" w:hint="eastAsia"/>
          <w:sz w:val="21"/>
          <w:szCs w:val="21"/>
        </w:rPr>
        <w:t>re</w:t>
      </w:r>
      <w:r>
        <w:rPr>
          <w:rFonts w:ascii="Times New Roman" w:hAnsiTheme="minorEastAsia"/>
          <w:sz w:val="21"/>
          <w:szCs w:val="21"/>
        </w:rPr>
        <w:t>.xml</w:t>
      </w:r>
      <w:r>
        <w:rPr>
          <w:rFonts w:ascii="Times New Roman" w:hAnsiTheme="minorEastAsia"/>
          <w:sz w:val="21"/>
          <w:szCs w:val="21"/>
        </w:rPr>
        <w:t>以及配置文件解析类</w:t>
      </w:r>
      <w:proofErr w:type="spellStart"/>
      <w:r>
        <w:rPr>
          <w:rFonts w:ascii="Times New Roman" w:hAnsiTheme="minorEastAsia"/>
          <w:sz w:val="21"/>
          <w:szCs w:val="21"/>
        </w:rPr>
        <w:t>Configure</w:t>
      </w:r>
      <w:r>
        <w:rPr>
          <w:rFonts w:ascii="Times New Roman" w:hAnsiTheme="minorEastAsia" w:hint="eastAsia"/>
          <w:sz w:val="21"/>
          <w:szCs w:val="21"/>
        </w:rPr>
        <w:t>P</w:t>
      </w:r>
      <w:r>
        <w:rPr>
          <w:rFonts w:ascii="Times New Roman" w:hAnsiTheme="minorEastAsia"/>
          <w:sz w:val="21"/>
          <w:szCs w:val="21"/>
        </w:rPr>
        <w:t>arser</w:t>
      </w:r>
      <w:proofErr w:type="spellEnd"/>
    </w:p>
    <w:p w14:paraId="03EE7069" w14:textId="3556D5E3" w:rsidR="00FA2512" w:rsidRDefault="00A71CB3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__doc__: 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程序文档</w:t>
      </w:r>
    </w:p>
    <w:p w14:paraId="5F582B72" w14:textId="48C9F4F2" w:rsidR="00A71CB3" w:rsidRDefault="00A71CB3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__file__: 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输入输出文件以及临时文件</w:t>
      </w:r>
      <w:r>
        <w:rPr>
          <w:rFonts w:ascii="Times New Roman" w:hAnsiTheme="minorEastAsia"/>
          <w:sz w:val="21"/>
          <w:szCs w:val="21"/>
        </w:rPr>
        <w:t>du.txt</w:t>
      </w:r>
    </w:p>
    <w:p w14:paraId="2C300203" w14:textId="4403D072" w:rsidR="00A71CB3" w:rsidRDefault="00A71CB3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__spider__: </w:t>
      </w:r>
      <w:r>
        <w:rPr>
          <w:rFonts w:ascii="Times New Roman" w:hAnsiTheme="minorEastAsia"/>
          <w:sz w:val="21"/>
          <w:szCs w:val="21"/>
        </w:rPr>
        <w:t>包含爬虫代码</w:t>
      </w:r>
    </w:p>
    <w:p w14:paraId="61606DCB" w14:textId="60F28647" w:rsidR="00A71CB3" w:rsidRDefault="00A71CB3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</w:t>
      </w:r>
      <w:proofErr w:type="spellStart"/>
      <w:r>
        <w:rPr>
          <w:rFonts w:ascii="Times New Roman" w:hAnsiTheme="minorEastAsia"/>
          <w:sz w:val="21"/>
          <w:szCs w:val="21"/>
        </w:rPr>
        <w:t>util</w:t>
      </w:r>
      <w:proofErr w:type="spellEnd"/>
      <w:r>
        <w:rPr>
          <w:rFonts w:ascii="Times New Roman" w:hAnsiTheme="minorEastAsia"/>
          <w:sz w:val="21"/>
          <w:szCs w:val="21"/>
        </w:rPr>
        <w:t xml:space="preserve">__: 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常用的函数以及判别多个</w:t>
      </w:r>
      <w:r>
        <w:rPr>
          <w:rFonts w:ascii="Times New Roman" w:hAnsiTheme="minorEastAsia"/>
          <w:sz w:val="21"/>
          <w:szCs w:val="21"/>
        </w:rPr>
        <w:t>nature</w:t>
      </w:r>
      <w:r>
        <w:rPr>
          <w:rFonts w:ascii="Times New Roman" w:hAnsiTheme="minorEastAsia"/>
          <w:sz w:val="21"/>
          <w:szCs w:val="21"/>
        </w:rPr>
        <w:t>商品的</w:t>
      </w:r>
      <w:r>
        <w:rPr>
          <w:rFonts w:ascii="Times New Roman" w:hAnsiTheme="minorEastAsia"/>
          <w:sz w:val="21"/>
          <w:szCs w:val="21"/>
        </w:rPr>
        <w:t>double.sh</w:t>
      </w:r>
      <w:r>
        <w:rPr>
          <w:rFonts w:ascii="Times New Roman" w:hAnsiTheme="minorEastAsia"/>
          <w:sz w:val="21"/>
          <w:szCs w:val="21"/>
        </w:rPr>
        <w:t>脚本</w:t>
      </w:r>
    </w:p>
    <w:p w14:paraId="53163E37" w14:textId="0826580E" w:rsidR="00A71CB3" w:rsidRDefault="00A71CB3" w:rsidP="00FA251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 xml:space="preserve">main.py: </w:t>
      </w:r>
      <w:r>
        <w:rPr>
          <w:rFonts w:ascii="Times New Roman" w:hAnsiTheme="minorEastAsia"/>
          <w:sz w:val="21"/>
          <w:szCs w:val="21"/>
        </w:rPr>
        <w:t>程序入口</w:t>
      </w:r>
    </w:p>
    <w:p w14:paraId="420CBF77" w14:textId="4720630A" w:rsidR="00A71CB3" w:rsidRDefault="00A71CB3" w:rsidP="00FA2512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：启动脚本</w:t>
      </w:r>
    </w:p>
    <w:p w14:paraId="32166D67" w14:textId="77777777" w:rsidR="00DB44AD" w:rsidRDefault="00DB44AD" w:rsidP="00DB4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E5032B">
        <w:rPr>
          <w:rFonts w:ascii="Times New Roman" w:hAnsiTheme="minorEastAsia"/>
          <w:sz w:val="21"/>
          <w:szCs w:val="21"/>
        </w:rPr>
        <w:t>启动</w:t>
      </w:r>
      <w:r w:rsidR="003A208C">
        <w:rPr>
          <w:rFonts w:ascii="Times New Roman" w:hAnsiTheme="minorEastAsia" w:hint="eastAsia"/>
          <w:sz w:val="21"/>
          <w:szCs w:val="21"/>
        </w:rPr>
        <w:t>方式</w:t>
      </w:r>
      <w:r w:rsidR="003A208C">
        <w:rPr>
          <w:rFonts w:ascii="Times New Roman" w:hAnsiTheme="minorEastAsia"/>
          <w:sz w:val="21"/>
          <w:szCs w:val="21"/>
        </w:rPr>
        <w:t>说明</w:t>
      </w:r>
    </w:p>
    <w:p w14:paraId="40845292" w14:textId="1960A268" w:rsidR="00A71CB3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改变启动脚本权限</w:t>
      </w:r>
      <w:r>
        <w:rPr>
          <w:rFonts w:ascii="Times New Roman" w:hAnsiTheme="minorEastAsia"/>
          <w:sz w:val="21"/>
          <w:szCs w:val="21"/>
        </w:rPr>
        <w:t xml:space="preserve">: </w:t>
      </w:r>
      <w:proofErr w:type="spellStart"/>
      <w:r>
        <w:rPr>
          <w:rFonts w:ascii="Times New Roman" w:hAnsiTheme="minorEastAsia"/>
          <w:sz w:val="21"/>
          <w:szCs w:val="21"/>
        </w:rPr>
        <w:t>chmod</w:t>
      </w:r>
      <w:proofErr w:type="spellEnd"/>
      <w:r>
        <w:rPr>
          <w:rFonts w:ascii="Times New Roman" w:hAnsiTheme="minorEastAsia"/>
          <w:sz w:val="21"/>
          <w:szCs w:val="21"/>
        </w:rPr>
        <w:t xml:space="preserve"> +x run.sh</w:t>
      </w:r>
    </w:p>
    <w:p w14:paraId="5A08E983" w14:textId="7BC0E3C9" w:rsidR="003A208C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执行脚本</w:t>
      </w:r>
      <w:r>
        <w:rPr>
          <w:rFonts w:ascii="Times New Roman" w:hAnsiTheme="minorEastAsia"/>
          <w:sz w:val="21"/>
          <w:szCs w:val="21"/>
        </w:rPr>
        <w:t>: ./run.sh</w:t>
      </w:r>
    </w:p>
    <w:p w14:paraId="22F33290" w14:textId="77777777" w:rsidR="00D77134" w:rsidRDefault="00D77134" w:rsidP="00D77134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配置文件及说明</w:t>
      </w:r>
    </w:p>
    <w:p w14:paraId="7579D64D" w14:textId="6D6F8C28" w:rsidR="00A71CB3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配置文件</w:t>
      </w:r>
      <w:r>
        <w:rPr>
          <w:rFonts w:ascii="Times New Roman" w:hAnsiTheme="minorEastAsia"/>
          <w:sz w:val="21"/>
          <w:szCs w:val="21"/>
        </w:rPr>
        <w:t>: configure.xml</w:t>
      </w:r>
    </w:p>
    <w:p w14:paraId="6697ED17" w14:textId="0C823620" w:rsidR="00A71CB3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input_file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输入文件</w:t>
      </w:r>
    </w:p>
    <w:p w14:paraId="7A632DE2" w14:textId="40130A45" w:rsidR="00A71CB3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output_file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输出文件</w:t>
      </w:r>
    </w:p>
    <w:p w14:paraId="357DCD5D" w14:textId="10DAAC05" w:rsidR="00A71CB3" w:rsidRDefault="00A71CB3" w:rsidP="00A71CB3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xpath</w:t>
      </w:r>
      <w:proofErr w:type="spellEnd"/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数量</w:t>
      </w:r>
      <w:r>
        <w:rPr>
          <w:rFonts w:ascii="Times New Roman" w:hAnsiTheme="minorEastAsia"/>
          <w:sz w:val="21"/>
          <w:szCs w:val="21"/>
        </w:rPr>
        <w:t>所</w:t>
      </w:r>
      <w:r>
        <w:rPr>
          <w:rFonts w:ascii="Times New Roman" w:hAnsiTheme="minorEastAsia" w:hint="eastAsia"/>
          <w:sz w:val="21"/>
          <w:szCs w:val="21"/>
        </w:rPr>
        <w:t>在</w:t>
      </w:r>
      <w:r>
        <w:rPr>
          <w:rFonts w:ascii="Times New Roman" w:hAnsiTheme="minorEastAsia"/>
          <w:sz w:val="21"/>
          <w:szCs w:val="21"/>
        </w:rPr>
        <w:t>的</w:t>
      </w:r>
      <w:proofErr w:type="spellStart"/>
      <w:r>
        <w:rPr>
          <w:rFonts w:ascii="Times New Roman" w:hAnsiTheme="minorEastAsia"/>
          <w:sz w:val="21"/>
          <w:szCs w:val="21"/>
        </w:rPr>
        <w:t>xpath</w:t>
      </w:r>
      <w:proofErr w:type="spellEnd"/>
    </w:p>
    <w:p w14:paraId="77109ED1" w14:textId="77777777" w:rsidR="007574AD" w:rsidRDefault="007574AD" w:rsidP="00757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部署</w:t>
      </w: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打包方式：</w:t>
      </w:r>
    </w:p>
    <w:p w14:paraId="2DB10247" w14:textId="3E65CC7C" w:rsidR="007574AD" w:rsidRPr="00292086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直接放置于服务器</w:t>
      </w:r>
    </w:p>
    <w:p w14:paraId="7AB1183C" w14:textId="77777777" w:rsidR="00F20E0C" w:rsidRDefault="00F20E0C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部署说明：</w:t>
      </w:r>
    </w:p>
    <w:p w14:paraId="2FAA84F5" w14:textId="4897D0AF" w:rsidR="007B24F3" w:rsidRDefault="00A71CB3" w:rsidP="007B24F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修改配置文件</w:t>
      </w:r>
      <w:r>
        <w:rPr>
          <w:rFonts w:ascii="Times New Roman" w:hAnsiTheme="minorEastAsia"/>
          <w:sz w:val="21"/>
          <w:szCs w:val="21"/>
        </w:rPr>
        <w:t>configure.xml</w:t>
      </w:r>
      <w:r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添加</w:t>
      </w:r>
      <w:r>
        <w:rPr>
          <w:rFonts w:ascii="Times New Roman" w:hAnsiTheme="minorEastAsia"/>
          <w:sz w:val="21"/>
          <w:szCs w:val="21"/>
        </w:rPr>
        <w:t>输入输出文件路径，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脚本。</w:t>
      </w:r>
    </w:p>
    <w:p w14:paraId="3BBB7CC0" w14:textId="77777777" w:rsidR="007B24F3" w:rsidRDefault="00A62FA0" w:rsidP="007B24F3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7B24F3">
        <w:rPr>
          <w:rFonts w:ascii="Times New Roman" w:hAnsiTheme="minorEastAsia"/>
          <w:sz w:val="21"/>
          <w:szCs w:val="21"/>
        </w:rPr>
        <w:t>潜在的</w:t>
      </w:r>
      <w:r>
        <w:rPr>
          <w:rFonts w:ascii="Times New Roman" w:hAnsiTheme="minorEastAsia" w:hint="eastAsia"/>
          <w:sz w:val="21"/>
          <w:szCs w:val="21"/>
        </w:rPr>
        <w:t>问题</w:t>
      </w:r>
      <w:r w:rsidR="0093679B">
        <w:rPr>
          <w:rFonts w:ascii="Times New Roman" w:hAnsiTheme="minorEastAsia"/>
          <w:sz w:val="21"/>
          <w:szCs w:val="21"/>
        </w:rPr>
        <w:t>，</w:t>
      </w:r>
      <w:r w:rsidR="0093679B">
        <w:rPr>
          <w:rFonts w:ascii="Times New Roman" w:hAnsiTheme="minorEastAsia" w:hint="eastAsia"/>
          <w:sz w:val="21"/>
          <w:szCs w:val="21"/>
        </w:rPr>
        <w:t>推荐解决</w:t>
      </w:r>
      <w:r w:rsidR="0093679B">
        <w:rPr>
          <w:rFonts w:ascii="Times New Roman" w:hAnsiTheme="minorEastAsia"/>
          <w:sz w:val="21"/>
          <w:szCs w:val="21"/>
        </w:rPr>
        <w:t>方案</w:t>
      </w:r>
      <w:r w:rsidR="007B24F3">
        <w:rPr>
          <w:rFonts w:ascii="Times New Roman" w:hAnsiTheme="minorEastAsia"/>
          <w:sz w:val="21"/>
          <w:szCs w:val="21"/>
        </w:rPr>
        <w:t>及</w:t>
      </w:r>
      <w:r w:rsidR="007B24F3">
        <w:rPr>
          <w:rFonts w:ascii="Times New Roman" w:hAnsiTheme="minorEastAsia" w:hint="eastAsia"/>
          <w:sz w:val="21"/>
          <w:szCs w:val="21"/>
        </w:rPr>
        <w:t>其他</w:t>
      </w:r>
      <w:r w:rsidR="007B24F3">
        <w:rPr>
          <w:rFonts w:ascii="Times New Roman" w:hAnsiTheme="minorEastAsia"/>
          <w:sz w:val="21"/>
          <w:szCs w:val="21"/>
        </w:rPr>
        <w:t>特殊说明</w:t>
      </w:r>
    </w:p>
    <w:p w14:paraId="22ADB21C" w14:textId="22C2C897" w:rsidR="00292086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貌似可能会被封？</w:t>
      </w:r>
      <w:r>
        <w:rPr>
          <w:rFonts w:ascii="Times New Roman" w:hAnsiTheme="minorEastAsia" w:hint="eastAsia"/>
          <w:sz w:val="21"/>
          <w:szCs w:val="21"/>
        </w:rPr>
        <w:t>三万</w:t>
      </w:r>
      <w:r>
        <w:rPr>
          <w:rFonts w:ascii="Times New Roman" w:hAnsiTheme="minorEastAsia"/>
          <w:sz w:val="21"/>
          <w:szCs w:val="21"/>
        </w:rPr>
        <w:t>数量五个线程并没有被封过，</w:t>
      </w:r>
      <w:r>
        <w:rPr>
          <w:rFonts w:ascii="Times New Roman" w:hAnsiTheme="minorEastAsia" w:hint="eastAsia"/>
          <w:sz w:val="21"/>
          <w:szCs w:val="21"/>
        </w:rPr>
        <w:t>也</w:t>
      </w:r>
      <w:r>
        <w:rPr>
          <w:rFonts w:ascii="Times New Roman" w:hAnsiTheme="minorEastAsia"/>
          <w:sz w:val="21"/>
          <w:szCs w:val="21"/>
        </w:rPr>
        <w:t>加了</w:t>
      </w:r>
      <w:r>
        <w:rPr>
          <w:rFonts w:ascii="Times New Roman" w:hAnsiTheme="minorEastAsia"/>
          <w:sz w:val="21"/>
          <w:szCs w:val="21"/>
        </w:rPr>
        <w:t>retry</w:t>
      </w:r>
      <w:r>
        <w:rPr>
          <w:rFonts w:ascii="Times New Roman" w:hAnsiTheme="minorEastAsia"/>
          <w:sz w:val="21"/>
          <w:szCs w:val="21"/>
        </w:rPr>
        <w:t>模块进行错误重试，</w:t>
      </w:r>
      <w:r>
        <w:rPr>
          <w:rFonts w:ascii="Times New Roman" w:hAnsiTheme="minorEastAsia" w:hint="eastAsia"/>
          <w:sz w:val="21"/>
          <w:szCs w:val="21"/>
        </w:rPr>
        <w:t>若</w:t>
      </w:r>
      <w:r>
        <w:rPr>
          <w:rFonts w:ascii="Times New Roman" w:hAnsiTheme="minorEastAsia"/>
          <w:sz w:val="21"/>
          <w:szCs w:val="21"/>
        </w:rPr>
        <w:t>出现被封的情况需要设置等待</w:t>
      </w:r>
      <w:r>
        <w:rPr>
          <w:rFonts w:ascii="Times New Roman" w:hAnsiTheme="minorEastAsia" w:hint="eastAsia"/>
          <w:sz w:val="21"/>
          <w:szCs w:val="21"/>
        </w:rPr>
        <w:t>时间</w:t>
      </w:r>
      <w:r>
        <w:rPr>
          <w:rFonts w:ascii="Times New Roman" w:hAnsiTheme="minorEastAsia"/>
          <w:sz w:val="21"/>
          <w:szCs w:val="21"/>
        </w:rPr>
        <w:t>。</w:t>
      </w:r>
    </w:p>
    <w:p w14:paraId="7C96A646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>版本号和</w:t>
      </w:r>
      <w:r w:rsidRPr="00292086">
        <w:rPr>
          <w:rFonts w:ascii="Times New Roman" w:hAnsiTheme="minorEastAsia" w:hint="eastAsia"/>
          <w:sz w:val="21"/>
          <w:szCs w:val="21"/>
        </w:rPr>
        <w:t>CHANGES</w:t>
      </w:r>
    </w:p>
    <w:p w14:paraId="2596095F" w14:textId="732B148A" w:rsidR="00A71CB3" w:rsidRPr="00292086" w:rsidRDefault="00A71CB3" w:rsidP="00A71CB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JDItemSpider</w:t>
      </w:r>
      <w:proofErr w:type="spellEnd"/>
      <w:r>
        <w:rPr>
          <w:rFonts w:ascii="Times New Roman" w:hAnsiTheme="minorEastAsia"/>
          <w:sz w:val="21"/>
          <w:szCs w:val="21"/>
        </w:rPr>
        <w:t xml:space="preserve"> 1.0</w:t>
      </w:r>
      <w:bookmarkStart w:id="0" w:name="_GoBack"/>
      <w:bookmarkEnd w:id="0"/>
    </w:p>
    <w:sectPr w:rsidR="00A71CB3" w:rsidRPr="002920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15187" w14:textId="77777777" w:rsidR="00841166" w:rsidRDefault="00841166">
      <w:pPr>
        <w:spacing w:line="240" w:lineRule="auto"/>
        <w:ind w:firstLine="480"/>
      </w:pPr>
      <w:r>
        <w:separator/>
      </w:r>
    </w:p>
  </w:endnote>
  <w:endnote w:type="continuationSeparator" w:id="0">
    <w:p w14:paraId="3BC33095" w14:textId="77777777" w:rsidR="00841166" w:rsidRDefault="008411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AA430" w14:textId="77777777" w:rsidR="00E0199C" w:rsidRDefault="00E0199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8DC54" w14:textId="77777777" w:rsidR="00E0199C" w:rsidRDefault="00E0199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E153B" w14:textId="77777777" w:rsidR="00E0199C" w:rsidRDefault="00E019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ABAFC" w14:textId="77777777" w:rsidR="00841166" w:rsidRDefault="00841166">
      <w:pPr>
        <w:spacing w:line="240" w:lineRule="auto"/>
        <w:ind w:firstLine="480"/>
      </w:pPr>
      <w:r>
        <w:separator/>
      </w:r>
    </w:p>
  </w:footnote>
  <w:footnote w:type="continuationSeparator" w:id="0">
    <w:p w14:paraId="07C60436" w14:textId="77777777" w:rsidR="00841166" w:rsidRDefault="0084116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92F10" w14:textId="77777777" w:rsidR="00E0199C" w:rsidRDefault="00E0199C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5F2A" w14:textId="77777777" w:rsidR="00E0199C" w:rsidRDefault="00E0199C">
    <w:pPr>
      <w:pStyle w:val="a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F7E45" w14:textId="77777777" w:rsidR="00E0199C" w:rsidRDefault="00E0199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504"/>
    <w:multiLevelType w:val="multilevel"/>
    <w:tmpl w:val="05D61504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>
    <w:nsid w:val="1FCA2D21"/>
    <w:multiLevelType w:val="multilevel"/>
    <w:tmpl w:val="1FCA2D21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2">
    <w:nsid w:val="20470146"/>
    <w:multiLevelType w:val="multilevel"/>
    <w:tmpl w:val="20470146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3">
    <w:nsid w:val="37CC57A9"/>
    <w:multiLevelType w:val="multilevel"/>
    <w:tmpl w:val="37CC57A9"/>
    <w:lvl w:ilvl="0">
      <w:start w:val="10"/>
      <w:numFmt w:val="decimal"/>
      <w:lvlText w:val="%1．"/>
      <w:lvlJc w:val="left"/>
      <w:pPr>
        <w:ind w:left="6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4E1E15FB"/>
    <w:multiLevelType w:val="multilevel"/>
    <w:tmpl w:val="4E1E15F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>
    <w:nsid w:val="54DD5FC7"/>
    <w:multiLevelType w:val="multilevel"/>
    <w:tmpl w:val="54DD5FC7"/>
    <w:lvl w:ilvl="0">
      <w:start w:val="1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51713A7"/>
    <w:multiLevelType w:val="multilevel"/>
    <w:tmpl w:val="551713A7"/>
    <w:lvl w:ilvl="0">
      <w:start w:val="1"/>
      <w:numFmt w:val="decimal"/>
      <w:lvlText w:val="%1."/>
      <w:lvlJc w:val="left"/>
      <w:pPr>
        <w:ind w:left="1063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60781426"/>
    <w:multiLevelType w:val="multilevel"/>
    <w:tmpl w:val="6078142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A44740B"/>
    <w:multiLevelType w:val="multilevel"/>
    <w:tmpl w:val="6A44740B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9">
    <w:nsid w:val="78AA547E"/>
    <w:multiLevelType w:val="multilevel"/>
    <w:tmpl w:val="78AA54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F1"/>
    <w:rsid w:val="000008A9"/>
    <w:rsid w:val="00000DAE"/>
    <w:rsid w:val="00000ECA"/>
    <w:rsid w:val="00013CF5"/>
    <w:rsid w:val="00022184"/>
    <w:rsid w:val="000269FC"/>
    <w:rsid w:val="00037E15"/>
    <w:rsid w:val="00047B15"/>
    <w:rsid w:val="00053E14"/>
    <w:rsid w:val="00054277"/>
    <w:rsid w:val="00056AA7"/>
    <w:rsid w:val="000626A6"/>
    <w:rsid w:val="000659E2"/>
    <w:rsid w:val="00087AE9"/>
    <w:rsid w:val="00090659"/>
    <w:rsid w:val="00096D0E"/>
    <w:rsid w:val="00097872"/>
    <w:rsid w:val="000A2CC2"/>
    <w:rsid w:val="000A40F5"/>
    <w:rsid w:val="000A66BF"/>
    <w:rsid w:val="000B2B59"/>
    <w:rsid w:val="000D4969"/>
    <w:rsid w:val="000E1BF2"/>
    <w:rsid w:val="000E2AE2"/>
    <w:rsid w:val="000F1156"/>
    <w:rsid w:val="000F20BA"/>
    <w:rsid w:val="000F5CBB"/>
    <w:rsid w:val="000F6E82"/>
    <w:rsid w:val="000F70C0"/>
    <w:rsid w:val="000F7958"/>
    <w:rsid w:val="00100081"/>
    <w:rsid w:val="00101518"/>
    <w:rsid w:val="001121C5"/>
    <w:rsid w:val="00115828"/>
    <w:rsid w:val="0012129A"/>
    <w:rsid w:val="00126909"/>
    <w:rsid w:val="00130AEA"/>
    <w:rsid w:val="0013411C"/>
    <w:rsid w:val="001376A3"/>
    <w:rsid w:val="001468B1"/>
    <w:rsid w:val="001476D0"/>
    <w:rsid w:val="0015032C"/>
    <w:rsid w:val="00160A10"/>
    <w:rsid w:val="00186F9A"/>
    <w:rsid w:val="00196911"/>
    <w:rsid w:val="001A0A06"/>
    <w:rsid w:val="001A3EDF"/>
    <w:rsid w:val="001A54F6"/>
    <w:rsid w:val="001B72AB"/>
    <w:rsid w:val="001C264F"/>
    <w:rsid w:val="001C4FDD"/>
    <w:rsid w:val="001D0C9E"/>
    <w:rsid w:val="001D2976"/>
    <w:rsid w:val="001D2ED2"/>
    <w:rsid w:val="001D5488"/>
    <w:rsid w:val="001D73D5"/>
    <w:rsid w:val="001E47BA"/>
    <w:rsid w:val="001E4F7F"/>
    <w:rsid w:val="001E61B9"/>
    <w:rsid w:val="001F0F3D"/>
    <w:rsid w:val="001F52ED"/>
    <w:rsid w:val="0020637C"/>
    <w:rsid w:val="002077F9"/>
    <w:rsid w:val="00207ABA"/>
    <w:rsid w:val="00210EDB"/>
    <w:rsid w:val="00212E7A"/>
    <w:rsid w:val="0021649F"/>
    <w:rsid w:val="00224C35"/>
    <w:rsid w:val="00232A33"/>
    <w:rsid w:val="00251308"/>
    <w:rsid w:val="002536FA"/>
    <w:rsid w:val="00253816"/>
    <w:rsid w:val="00254FD1"/>
    <w:rsid w:val="00264AE6"/>
    <w:rsid w:val="00276F42"/>
    <w:rsid w:val="0028447B"/>
    <w:rsid w:val="00286784"/>
    <w:rsid w:val="00292086"/>
    <w:rsid w:val="00297254"/>
    <w:rsid w:val="002A4C5C"/>
    <w:rsid w:val="002A5953"/>
    <w:rsid w:val="002B109A"/>
    <w:rsid w:val="002B1430"/>
    <w:rsid w:val="002C06E3"/>
    <w:rsid w:val="002D64D2"/>
    <w:rsid w:val="002E5E38"/>
    <w:rsid w:val="002F09EE"/>
    <w:rsid w:val="002F514C"/>
    <w:rsid w:val="003016FE"/>
    <w:rsid w:val="00303393"/>
    <w:rsid w:val="00304C9E"/>
    <w:rsid w:val="003058BE"/>
    <w:rsid w:val="003119B1"/>
    <w:rsid w:val="003132FE"/>
    <w:rsid w:val="003133C0"/>
    <w:rsid w:val="0031665A"/>
    <w:rsid w:val="00332204"/>
    <w:rsid w:val="0033623E"/>
    <w:rsid w:val="003366F5"/>
    <w:rsid w:val="003427CB"/>
    <w:rsid w:val="00342972"/>
    <w:rsid w:val="003461B4"/>
    <w:rsid w:val="00347B2A"/>
    <w:rsid w:val="0035464F"/>
    <w:rsid w:val="00361EA8"/>
    <w:rsid w:val="00364CC6"/>
    <w:rsid w:val="00364EC5"/>
    <w:rsid w:val="00366E60"/>
    <w:rsid w:val="00370D69"/>
    <w:rsid w:val="00373052"/>
    <w:rsid w:val="003A208C"/>
    <w:rsid w:val="003A3AA0"/>
    <w:rsid w:val="003A5DDB"/>
    <w:rsid w:val="003A5F04"/>
    <w:rsid w:val="003A7D28"/>
    <w:rsid w:val="003C11AB"/>
    <w:rsid w:val="003C1F6C"/>
    <w:rsid w:val="003C3AA7"/>
    <w:rsid w:val="003D034A"/>
    <w:rsid w:val="003F2F2A"/>
    <w:rsid w:val="003F6EFF"/>
    <w:rsid w:val="004400C3"/>
    <w:rsid w:val="0044038F"/>
    <w:rsid w:val="00442CEB"/>
    <w:rsid w:val="00452457"/>
    <w:rsid w:val="0045450A"/>
    <w:rsid w:val="004566DE"/>
    <w:rsid w:val="00462810"/>
    <w:rsid w:val="004636D8"/>
    <w:rsid w:val="004704BA"/>
    <w:rsid w:val="00472AAE"/>
    <w:rsid w:val="00475002"/>
    <w:rsid w:val="0048696F"/>
    <w:rsid w:val="004931FE"/>
    <w:rsid w:val="00494CDB"/>
    <w:rsid w:val="004A1061"/>
    <w:rsid w:val="004B7072"/>
    <w:rsid w:val="004B72C7"/>
    <w:rsid w:val="004C0987"/>
    <w:rsid w:val="004C368A"/>
    <w:rsid w:val="004C5F51"/>
    <w:rsid w:val="004D0B9B"/>
    <w:rsid w:val="004E33F1"/>
    <w:rsid w:val="004E461B"/>
    <w:rsid w:val="004F11BF"/>
    <w:rsid w:val="004F2C3C"/>
    <w:rsid w:val="005011BD"/>
    <w:rsid w:val="00505AAF"/>
    <w:rsid w:val="005061F4"/>
    <w:rsid w:val="005259FD"/>
    <w:rsid w:val="005314E7"/>
    <w:rsid w:val="0054440E"/>
    <w:rsid w:val="00553E24"/>
    <w:rsid w:val="00562B6D"/>
    <w:rsid w:val="00570FA6"/>
    <w:rsid w:val="00573D8A"/>
    <w:rsid w:val="00583D08"/>
    <w:rsid w:val="00587924"/>
    <w:rsid w:val="005902DB"/>
    <w:rsid w:val="00591363"/>
    <w:rsid w:val="00592567"/>
    <w:rsid w:val="0059454F"/>
    <w:rsid w:val="0059769A"/>
    <w:rsid w:val="005A1A0E"/>
    <w:rsid w:val="005A44D7"/>
    <w:rsid w:val="005B145C"/>
    <w:rsid w:val="005D3441"/>
    <w:rsid w:val="005D5D3A"/>
    <w:rsid w:val="005E5777"/>
    <w:rsid w:val="005F54A2"/>
    <w:rsid w:val="00602F5A"/>
    <w:rsid w:val="0060666B"/>
    <w:rsid w:val="00611167"/>
    <w:rsid w:val="00612893"/>
    <w:rsid w:val="00621AFF"/>
    <w:rsid w:val="00625FC0"/>
    <w:rsid w:val="00627A54"/>
    <w:rsid w:val="00633CE3"/>
    <w:rsid w:val="00642D15"/>
    <w:rsid w:val="0066700B"/>
    <w:rsid w:val="00686211"/>
    <w:rsid w:val="00686DC7"/>
    <w:rsid w:val="00697A66"/>
    <w:rsid w:val="006B6F72"/>
    <w:rsid w:val="006C3140"/>
    <w:rsid w:val="006C783C"/>
    <w:rsid w:val="006E0A4C"/>
    <w:rsid w:val="006F07CA"/>
    <w:rsid w:val="006F4034"/>
    <w:rsid w:val="00713916"/>
    <w:rsid w:val="0071598A"/>
    <w:rsid w:val="00720AFD"/>
    <w:rsid w:val="00721C5F"/>
    <w:rsid w:val="007319C2"/>
    <w:rsid w:val="00741866"/>
    <w:rsid w:val="00747584"/>
    <w:rsid w:val="00753AAF"/>
    <w:rsid w:val="0075663D"/>
    <w:rsid w:val="007574AD"/>
    <w:rsid w:val="007610C1"/>
    <w:rsid w:val="00763F99"/>
    <w:rsid w:val="007653A5"/>
    <w:rsid w:val="00766A20"/>
    <w:rsid w:val="007724FA"/>
    <w:rsid w:val="00774845"/>
    <w:rsid w:val="00775970"/>
    <w:rsid w:val="00784A8D"/>
    <w:rsid w:val="007B21B8"/>
    <w:rsid w:val="007B24F3"/>
    <w:rsid w:val="007B4F5E"/>
    <w:rsid w:val="007C046F"/>
    <w:rsid w:val="007C0586"/>
    <w:rsid w:val="007D5275"/>
    <w:rsid w:val="007F2EC3"/>
    <w:rsid w:val="007F5443"/>
    <w:rsid w:val="007F6B95"/>
    <w:rsid w:val="008016B8"/>
    <w:rsid w:val="00807CEF"/>
    <w:rsid w:val="00811303"/>
    <w:rsid w:val="008300B3"/>
    <w:rsid w:val="00841166"/>
    <w:rsid w:val="0084224A"/>
    <w:rsid w:val="00844E67"/>
    <w:rsid w:val="0084642D"/>
    <w:rsid w:val="00865FF6"/>
    <w:rsid w:val="0087422E"/>
    <w:rsid w:val="008803B4"/>
    <w:rsid w:val="00883DB0"/>
    <w:rsid w:val="008903E3"/>
    <w:rsid w:val="00892A1E"/>
    <w:rsid w:val="008961A9"/>
    <w:rsid w:val="008A276D"/>
    <w:rsid w:val="008A652C"/>
    <w:rsid w:val="008B059D"/>
    <w:rsid w:val="008B2594"/>
    <w:rsid w:val="008B58CC"/>
    <w:rsid w:val="008C5ACA"/>
    <w:rsid w:val="008C75CE"/>
    <w:rsid w:val="008D3EB3"/>
    <w:rsid w:val="008E01B8"/>
    <w:rsid w:val="008E3853"/>
    <w:rsid w:val="008E51C9"/>
    <w:rsid w:val="008F2B71"/>
    <w:rsid w:val="008F4842"/>
    <w:rsid w:val="00900949"/>
    <w:rsid w:val="0090147C"/>
    <w:rsid w:val="00903DCB"/>
    <w:rsid w:val="0090473B"/>
    <w:rsid w:val="00911890"/>
    <w:rsid w:val="0091261E"/>
    <w:rsid w:val="009218E4"/>
    <w:rsid w:val="0092442A"/>
    <w:rsid w:val="00924DF1"/>
    <w:rsid w:val="009253EB"/>
    <w:rsid w:val="009310E9"/>
    <w:rsid w:val="0093679B"/>
    <w:rsid w:val="00943F79"/>
    <w:rsid w:val="00944AD8"/>
    <w:rsid w:val="00944D08"/>
    <w:rsid w:val="00960ECD"/>
    <w:rsid w:val="00961677"/>
    <w:rsid w:val="00970AAE"/>
    <w:rsid w:val="0097236F"/>
    <w:rsid w:val="0097273C"/>
    <w:rsid w:val="0097537C"/>
    <w:rsid w:val="0097573E"/>
    <w:rsid w:val="00977125"/>
    <w:rsid w:val="00977972"/>
    <w:rsid w:val="00980650"/>
    <w:rsid w:val="00980A84"/>
    <w:rsid w:val="00982B7D"/>
    <w:rsid w:val="00983D8C"/>
    <w:rsid w:val="009864AC"/>
    <w:rsid w:val="00986F8E"/>
    <w:rsid w:val="00992E57"/>
    <w:rsid w:val="009A0BC1"/>
    <w:rsid w:val="009A2711"/>
    <w:rsid w:val="009E2252"/>
    <w:rsid w:val="009E4E8E"/>
    <w:rsid w:val="009E5AD6"/>
    <w:rsid w:val="009F1123"/>
    <w:rsid w:val="009F128E"/>
    <w:rsid w:val="009F5EF4"/>
    <w:rsid w:val="00A04877"/>
    <w:rsid w:val="00A1016A"/>
    <w:rsid w:val="00A127E6"/>
    <w:rsid w:val="00A129B2"/>
    <w:rsid w:val="00A202F9"/>
    <w:rsid w:val="00A335FF"/>
    <w:rsid w:val="00A373CF"/>
    <w:rsid w:val="00A405CC"/>
    <w:rsid w:val="00A413EC"/>
    <w:rsid w:val="00A52C01"/>
    <w:rsid w:val="00A61D32"/>
    <w:rsid w:val="00A62FA0"/>
    <w:rsid w:val="00A67139"/>
    <w:rsid w:val="00A701AC"/>
    <w:rsid w:val="00A7153A"/>
    <w:rsid w:val="00A71CB3"/>
    <w:rsid w:val="00A810D3"/>
    <w:rsid w:val="00A81D3E"/>
    <w:rsid w:val="00A873B1"/>
    <w:rsid w:val="00A9356C"/>
    <w:rsid w:val="00A97D6F"/>
    <w:rsid w:val="00AA1A78"/>
    <w:rsid w:val="00AA2392"/>
    <w:rsid w:val="00AA357F"/>
    <w:rsid w:val="00AB1857"/>
    <w:rsid w:val="00AC1EF3"/>
    <w:rsid w:val="00AC28A0"/>
    <w:rsid w:val="00AC40E0"/>
    <w:rsid w:val="00AC41F1"/>
    <w:rsid w:val="00AC7DDC"/>
    <w:rsid w:val="00AE7271"/>
    <w:rsid w:val="00AF43EA"/>
    <w:rsid w:val="00AF456F"/>
    <w:rsid w:val="00AF4936"/>
    <w:rsid w:val="00B0589E"/>
    <w:rsid w:val="00B1065C"/>
    <w:rsid w:val="00B10EEF"/>
    <w:rsid w:val="00B14E4E"/>
    <w:rsid w:val="00B22D84"/>
    <w:rsid w:val="00B252C3"/>
    <w:rsid w:val="00B26861"/>
    <w:rsid w:val="00B35546"/>
    <w:rsid w:val="00B41160"/>
    <w:rsid w:val="00B52AB6"/>
    <w:rsid w:val="00B558C5"/>
    <w:rsid w:val="00B6690A"/>
    <w:rsid w:val="00B76745"/>
    <w:rsid w:val="00B90CF5"/>
    <w:rsid w:val="00B976AB"/>
    <w:rsid w:val="00BA0056"/>
    <w:rsid w:val="00BB0810"/>
    <w:rsid w:val="00BB6AAE"/>
    <w:rsid w:val="00BB7156"/>
    <w:rsid w:val="00BC586B"/>
    <w:rsid w:val="00BD2224"/>
    <w:rsid w:val="00BE6BCB"/>
    <w:rsid w:val="00BF26AD"/>
    <w:rsid w:val="00C0138D"/>
    <w:rsid w:val="00C10CFD"/>
    <w:rsid w:val="00C262F2"/>
    <w:rsid w:val="00C26684"/>
    <w:rsid w:val="00C266B2"/>
    <w:rsid w:val="00C31DC8"/>
    <w:rsid w:val="00C42291"/>
    <w:rsid w:val="00C46000"/>
    <w:rsid w:val="00C504B9"/>
    <w:rsid w:val="00C808D2"/>
    <w:rsid w:val="00C81B9F"/>
    <w:rsid w:val="00C86D98"/>
    <w:rsid w:val="00C90A00"/>
    <w:rsid w:val="00CA1C5E"/>
    <w:rsid w:val="00CB19C1"/>
    <w:rsid w:val="00CB43B9"/>
    <w:rsid w:val="00CC298E"/>
    <w:rsid w:val="00CC2F09"/>
    <w:rsid w:val="00CD0AD2"/>
    <w:rsid w:val="00CD12B8"/>
    <w:rsid w:val="00CD4670"/>
    <w:rsid w:val="00CD5DBF"/>
    <w:rsid w:val="00CE5123"/>
    <w:rsid w:val="00CF08CF"/>
    <w:rsid w:val="00CF3A6F"/>
    <w:rsid w:val="00CF7F4E"/>
    <w:rsid w:val="00D102D2"/>
    <w:rsid w:val="00D109EE"/>
    <w:rsid w:val="00D146D2"/>
    <w:rsid w:val="00D15FD7"/>
    <w:rsid w:val="00D36C21"/>
    <w:rsid w:val="00D46D28"/>
    <w:rsid w:val="00D54154"/>
    <w:rsid w:val="00D70DB1"/>
    <w:rsid w:val="00D745A4"/>
    <w:rsid w:val="00D753BE"/>
    <w:rsid w:val="00D77134"/>
    <w:rsid w:val="00D801D2"/>
    <w:rsid w:val="00D86B40"/>
    <w:rsid w:val="00D87B6C"/>
    <w:rsid w:val="00DA41DA"/>
    <w:rsid w:val="00DB44AD"/>
    <w:rsid w:val="00DE181D"/>
    <w:rsid w:val="00DE5F55"/>
    <w:rsid w:val="00DF10EF"/>
    <w:rsid w:val="00DF2F9E"/>
    <w:rsid w:val="00DF359A"/>
    <w:rsid w:val="00DF36FF"/>
    <w:rsid w:val="00DF4E35"/>
    <w:rsid w:val="00DF6FFD"/>
    <w:rsid w:val="00DF79A8"/>
    <w:rsid w:val="00E00E38"/>
    <w:rsid w:val="00E016CC"/>
    <w:rsid w:val="00E0199C"/>
    <w:rsid w:val="00E20959"/>
    <w:rsid w:val="00E213AD"/>
    <w:rsid w:val="00E21899"/>
    <w:rsid w:val="00E226DC"/>
    <w:rsid w:val="00E23542"/>
    <w:rsid w:val="00E414A3"/>
    <w:rsid w:val="00E4435B"/>
    <w:rsid w:val="00E5032B"/>
    <w:rsid w:val="00E570E9"/>
    <w:rsid w:val="00E66D37"/>
    <w:rsid w:val="00E76F05"/>
    <w:rsid w:val="00E84AA6"/>
    <w:rsid w:val="00E84B52"/>
    <w:rsid w:val="00E84B5A"/>
    <w:rsid w:val="00E86774"/>
    <w:rsid w:val="00E92BF9"/>
    <w:rsid w:val="00EB3B64"/>
    <w:rsid w:val="00EB4887"/>
    <w:rsid w:val="00EB70A6"/>
    <w:rsid w:val="00EB751A"/>
    <w:rsid w:val="00EC3160"/>
    <w:rsid w:val="00ED0ECD"/>
    <w:rsid w:val="00ED3D05"/>
    <w:rsid w:val="00EE056D"/>
    <w:rsid w:val="00EE381B"/>
    <w:rsid w:val="00EE5EFE"/>
    <w:rsid w:val="00EE6F45"/>
    <w:rsid w:val="00EF1693"/>
    <w:rsid w:val="00EF5658"/>
    <w:rsid w:val="00F11F05"/>
    <w:rsid w:val="00F12A8E"/>
    <w:rsid w:val="00F14847"/>
    <w:rsid w:val="00F1676B"/>
    <w:rsid w:val="00F20E0C"/>
    <w:rsid w:val="00F30B4B"/>
    <w:rsid w:val="00F36A14"/>
    <w:rsid w:val="00F36DB1"/>
    <w:rsid w:val="00F418A4"/>
    <w:rsid w:val="00F42EC6"/>
    <w:rsid w:val="00F515A8"/>
    <w:rsid w:val="00F52B61"/>
    <w:rsid w:val="00F5360E"/>
    <w:rsid w:val="00F53EBB"/>
    <w:rsid w:val="00F54035"/>
    <w:rsid w:val="00F5540B"/>
    <w:rsid w:val="00F61109"/>
    <w:rsid w:val="00F66DBF"/>
    <w:rsid w:val="00F802E8"/>
    <w:rsid w:val="00F80FEF"/>
    <w:rsid w:val="00F930B5"/>
    <w:rsid w:val="00F95A75"/>
    <w:rsid w:val="00FA2512"/>
    <w:rsid w:val="00FC0014"/>
    <w:rsid w:val="00FC1876"/>
    <w:rsid w:val="00FC33A0"/>
    <w:rsid w:val="00FC41A3"/>
    <w:rsid w:val="00FD0DBB"/>
    <w:rsid w:val="00FD0DE2"/>
    <w:rsid w:val="00FD1D50"/>
    <w:rsid w:val="00FD4ED8"/>
    <w:rsid w:val="00FD7969"/>
    <w:rsid w:val="00FE42FB"/>
    <w:rsid w:val="00FF14B8"/>
    <w:rsid w:val="00FF4554"/>
    <w:rsid w:val="00FF54BE"/>
    <w:rsid w:val="00FF57A0"/>
    <w:rsid w:val="00FF7770"/>
    <w:rsid w:val="647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B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99"/>
    <w:rsid w:val="00FA25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on/Library/Group%20Containers/UBF8T346G9.Office/User%20Content.localized/Templates.localized/&#24320;&#21457;&#25991;&#26723;&#27169;&#26495;-2016-10-09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开发文档模板-2016-10-09.dotx</Template>
  <TotalTime>27</TotalTime>
  <Pages>5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 Yang</dc:creator>
  <cp:lastModifiedBy>Lion Yang</cp:lastModifiedBy>
  <cp:revision>4</cp:revision>
  <dcterms:created xsi:type="dcterms:W3CDTF">2016-10-19T06:14:00Z</dcterms:created>
  <dcterms:modified xsi:type="dcterms:W3CDTF">2016-10-19T07:11:00Z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