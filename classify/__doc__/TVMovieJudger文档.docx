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96750" w14:textId="1032C93A" w:rsidR="00E0199C" w:rsidRPr="00686211" w:rsidRDefault="00303393">
      <w:pPr>
        <w:pStyle w:val="1"/>
        <w:ind w:firstLine="640"/>
        <w:jc w:val="center"/>
        <w:rPr>
          <w:rFonts w:ascii="Times New Roman" w:hAnsi="Times New Roman"/>
          <w:sz w:val="32"/>
          <w:szCs w:val="32"/>
        </w:rPr>
      </w:pPr>
      <w:r w:rsidRPr="00686211">
        <w:rPr>
          <w:rFonts w:ascii="Times New Roman" w:hAnsi="Times New Roman" w:hint="eastAsia"/>
          <w:sz w:val="32"/>
          <w:szCs w:val="32"/>
        </w:rPr>
        <w:t>&lt;</w:t>
      </w:r>
      <w:proofErr w:type="spellStart"/>
      <w:r w:rsidR="00285860">
        <w:rPr>
          <w:rFonts w:ascii="Times New Roman" w:hAnsi="Times New Roman"/>
          <w:sz w:val="32"/>
          <w:szCs w:val="32"/>
        </w:rPr>
        <w:t>TVMovieJudger</w:t>
      </w:r>
      <w:proofErr w:type="spellEnd"/>
      <w:r w:rsidR="00D016DB" w:rsidRPr="00686211">
        <w:rPr>
          <w:rFonts w:ascii="Times New Roman" w:hAnsi="Times New Roman" w:hint="eastAsia"/>
          <w:sz w:val="32"/>
          <w:szCs w:val="32"/>
        </w:rPr>
        <w:t xml:space="preserve"> </w:t>
      </w:r>
      <w:r w:rsidRPr="00686211">
        <w:rPr>
          <w:rFonts w:ascii="Times New Roman" w:hAnsi="Times New Roman" w:hint="eastAsia"/>
          <w:sz w:val="32"/>
          <w:szCs w:val="32"/>
        </w:rPr>
        <w:t>&gt;</w:t>
      </w:r>
      <w:r w:rsidRPr="00686211">
        <w:rPr>
          <w:rFonts w:ascii="Times New Roman" w:hAnsiTheme="minorEastAsia" w:hint="eastAsia"/>
          <w:sz w:val="32"/>
          <w:szCs w:val="32"/>
        </w:rPr>
        <w:t>开发文档</w:t>
      </w:r>
    </w:p>
    <w:p w14:paraId="498D0D4D" w14:textId="77777777" w:rsidR="00E0199C" w:rsidRDefault="00E0199C">
      <w:pPr>
        <w:ind w:firstLineChars="0"/>
        <w:rPr>
          <w:rFonts w:ascii="Times New Roman" w:hAnsi="Times New Roman"/>
          <w:sz w:val="21"/>
          <w:szCs w:val="21"/>
        </w:rPr>
      </w:pPr>
    </w:p>
    <w:p w14:paraId="43442761" w14:textId="77777777" w:rsidR="00E0199C" w:rsidRDefault="00303393">
      <w:pPr>
        <w:ind w:left="64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版本修订日志</w:t>
      </w:r>
    </w:p>
    <w:tbl>
      <w:tblPr>
        <w:tblStyle w:val="a9"/>
        <w:tblW w:w="7879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2639"/>
        <w:gridCol w:w="2620"/>
        <w:gridCol w:w="2620"/>
      </w:tblGrid>
      <w:tr w:rsidR="00E0199C" w14:paraId="13BA1291" w14:textId="77777777" w:rsidTr="00A413EC">
        <w:trPr>
          <w:trHeight w:val="492"/>
        </w:trPr>
        <w:tc>
          <w:tcPr>
            <w:tcW w:w="2639" w:type="dxa"/>
          </w:tcPr>
          <w:p w14:paraId="28A78277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修订时间</w:t>
            </w:r>
          </w:p>
        </w:tc>
        <w:tc>
          <w:tcPr>
            <w:tcW w:w="2620" w:type="dxa"/>
          </w:tcPr>
          <w:p w14:paraId="3D44DAFC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修订人</w:t>
            </w:r>
          </w:p>
        </w:tc>
        <w:tc>
          <w:tcPr>
            <w:tcW w:w="2620" w:type="dxa"/>
          </w:tcPr>
          <w:p w14:paraId="1591C187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修订内容</w:t>
            </w:r>
          </w:p>
        </w:tc>
      </w:tr>
      <w:tr w:rsidR="00E0199C" w14:paraId="30094DF7" w14:textId="77777777">
        <w:tc>
          <w:tcPr>
            <w:tcW w:w="2639" w:type="dxa"/>
          </w:tcPr>
          <w:p w14:paraId="6466F2D4" w14:textId="77777777" w:rsidR="00E0199C" w:rsidRDefault="00303393" w:rsidP="00D016DB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201</w:t>
            </w: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年</w:t>
            </w:r>
            <w:r w:rsidR="00AE7271"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月</w:t>
            </w:r>
            <w:r w:rsidR="00D016DB">
              <w:rPr>
                <w:rFonts w:ascii="Times New Roman" w:hAnsi="Times New Roman"/>
                <w:sz w:val="21"/>
                <w:szCs w:val="21"/>
              </w:rPr>
              <w:t>20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日</w:t>
            </w:r>
          </w:p>
        </w:tc>
        <w:tc>
          <w:tcPr>
            <w:tcW w:w="2620" w:type="dxa"/>
          </w:tcPr>
          <w:p w14:paraId="5C7EAB05" w14:textId="77777777" w:rsidR="00E0199C" w:rsidRDefault="00D016DB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/>
                <w:sz w:val="21"/>
                <w:szCs w:val="21"/>
              </w:rPr>
              <w:t>杨恬</w:t>
            </w:r>
          </w:p>
        </w:tc>
        <w:tc>
          <w:tcPr>
            <w:tcW w:w="2620" w:type="dxa"/>
          </w:tcPr>
          <w:p w14:paraId="0273D043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创建</w:t>
            </w:r>
          </w:p>
        </w:tc>
      </w:tr>
      <w:tr w:rsidR="00E84AA6" w14:paraId="1C945851" w14:textId="77777777">
        <w:tc>
          <w:tcPr>
            <w:tcW w:w="2639" w:type="dxa"/>
          </w:tcPr>
          <w:p w14:paraId="7000DC57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2620" w:type="dxa"/>
          </w:tcPr>
          <w:p w14:paraId="6C11DDC1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2620" w:type="dxa"/>
          </w:tcPr>
          <w:p w14:paraId="0475218A" w14:textId="77777777" w:rsidR="00E84AA6" w:rsidRP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</w:tr>
      <w:tr w:rsidR="00E84AA6" w14:paraId="3C3FBC11" w14:textId="77777777">
        <w:tc>
          <w:tcPr>
            <w:tcW w:w="2639" w:type="dxa"/>
          </w:tcPr>
          <w:p w14:paraId="020CE336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4375428B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0486A39F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4AA6" w14:paraId="53D0C3CC" w14:textId="77777777">
        <w:tc>
          <w:tcPr>
            <w:tcW w:w="2639" w:type="dxa"/>
          </w:tcPr>
          <w:p w14:paraId="741E9F94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55DCF4F0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18AD84EA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0AF44B32" w14:textId="77777777" w:rsidR="00E0199C" w:rsidRDefault="00303393">
      <w:pPr>
        <w:ind w:firstLine="420"/>
        <w:rPr>
          <w:rFonts w:ascii="Times New Roman" w:hAnsi="Times New Roman" w:cstheme="majorBidi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 w:type="page"/>
      </w:r>
    </w:p>
    <w:p w14:paraId="58F567B9" w14:textId="75A46A68" w:rsidR="00E0199C" w:rsidRDefault="00303393">
      <w:pPr>
        <w:pStyle w:val="2"/>
        <w:ind w:firstLine="42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lastRenderedPageBreak/>
        <w:t>1</w:t>
      </w:r>
      <w:r>
        <w:rPr>
          <w:rFonts w:ascii="Times New Roman" w:eastAsiaTheme="minorEastAsia" w:hAnsiTheme="minorEastAsia" w:hint="eastAsia"/>
          <w:sz w:val="21"/>
          <w:szCs w:val="21"/>
        </w:rPr>
        <w:t>．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1  </w:t>
      </w:r>
      <w:bookmarkStart w:id="0" w:name="_GoBack"/>
      <w:bookmarkEnd w:id="0"/>
      <w:r w:rsidR="00285860">
        <w:rPr>
          <w:rFonts w:ascii="Times New Roman" w:eastAsiaTheme="minorEastAsia" w:hAnsi="Times New Roman"/>
          <w:sz w:val="21"/>
          <w:szCs w:val="21"/>
        </w:rPr>
        <w:t>TVMovieJudger</w:t>
      </w:r>
      <w:r>
        <w:rPr>
          <w:rFonts w:ascii="Times New Roman" w:eastAsiaTheme="minorEastAsia" w:hAnsi="Times New Roman" w:hint="eastAsia"/>
          <w:sz w:val="21"/>
          <w:szCs w:val="21"/>
        </w:rPr>
        <w:tab/>
      </w:r>
      <w:r w:rsidR="00D016DB">
        <w:rPr>
          <w:rFonts w:ascii="Times New Roman" w:eastAsiaTheme="minorEastAsia" w:hAnsi="Times New Roman"/>
          <w:sz w:val="21"/>
          <w:szCs w:val="21"/>
        </w:rPr>
        <w:t>豆瓣区分电影电视剧程序</w:t>
      </w:r>
    </w:p>
    <w:p w14:paraId="599904A3" w14:textId="04F59F5F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程序编号：</w:t>
      </w:r>
      <w:proofErr w:type="spellStart"/>
      <w:r w:rsidR="00285860">
        <w:rPr>
          <w:rFonts w:ascii="Times New Roman" w:hAnsiTheme="minorEastAsia"/>
          <w:sz w:val="21"/>
          <w:szCs w:val="21"/>
        </w:rPr>
        <w:t>TVMovieJudger</w:t>
      </w:r>
      <w:proofErr w:type="spellEnd"/>
    </w:p>
    <w:p w14:paraId="5E53D8A6" w14:textId="77777777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程序名称：</w:t>
      </w:r>
      <w:r w:rsidR="00D016DB">
        <w:rPr>
          <w:rFonts w:ascii="Times New Roman" w:hAnsiTheme="minorEastAsia"/>
          <w:sz w:val="21"/>
          <w:szCs w:val="21"/>
        </w:rPr>
        <w:t>豆瓣区分电影电视剧程序</w:t>
      </w:r>
    </w:p>
    <w:p w14:paraId="51AB46AC" w14:textId="77777777" w:rsidR="00AE7271" w:rsidRPr="00AE7271" w:rsidRDefault="00303393" w:rsidP="00AE7271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程序说明：本程序</w:t>
      </w:r>
      <w:r w:rsidR="0090473B">
        <w:rPr>
          <w:rFonts w:ascii="Times New Roman" w:hAnsiTheme="minorEastAsia"/>
          <w:sz w:val="21"/>
          <w:szCs w:val="21"/>
        </w:rPr>
        <w:t>为</w:t>
      </w:r>
      <w:r w:rsidR="00D016DB">
        <w:rPr>
          <w:rFonts w:ascii="Times New Roman" w:hAnsiTheme="minorEastAsia"/>
          <w:sz w:val="21"/>
          <w:szCs w:val="21"/>
        </w:rPr>
        <w:t>根据豆瓣数据区分电影电视剧</w:t>
      </w:r>
      <w:r>
        <w:rPr>
          <w:rFonts w:ascii="Times New Roman" w:hAnsiTheme="minorEastAsia"/>
          <w:sz w:val="21"/>
          <w:szCs w:val="21"/>
        </w:rPr>
        <w:t>程序，</w:t>
      </w:r>
      <w:r w:rsidR="00AE7271">
        <w:rPr>
          <w:rFonts w:ascii="Times New Roman" w:hAnsiTheme="minorEastAsia" w:hint="eastAsia"/>
          <w:sz w:val="21"/>
          <w:szCs w:val="21"/>
        </w:rPr>
        <w:t>目前</w:t>
      </w:r>
      <w:r w:rsidR="00AE7271">
        <w:rPr>
          <w:rFonts w:ascii="Times New Roman" w:hAnsiTheme="minorEastAsia"/>
          <w:sz w:val="21"/>
          <w:szCs w:val="21"/>
        </w:rPr>
        <w:t>是</w:t>
      </w:r>
      <w:r w:rsidR="00AE7271">
        <w:rPr>
          <w:rFonts w:ascii="Times New Roman" w:hAnsiTheme="minorEastAsia" w:hint="eastAsia"/>
          <w:sz w:val="21"/>
          <w:szCs w:val="21"/>
        </w:rPr>
        <w:t>为</w:t>
      </w:r>
      <w:r w:rsidR="00D016DB">
        <w:rPr>
          <w:rFonts w:ascii="Times New Roman" w:hAnsiTheme="minorEastAsia" w:hint="eastAsia"/>
          <w:sz w:val="21"/>
          <w:szCs w:val="21"/>
        </w:rPr>
        <w:t>精确</w:t>
      </w:r>
      <w:r w:rsidR="00D016DB">
        <w:rPr>
          <w:rFonts w:ascii="Times New Roman" w:hAnsiTheme="minorEastAsia"/>
          <w:sz w:val="21"/>
          <w:szCs w:val="21"/>
        </w:rPr>
        <w:t>定位词语含义</w:t>
      </w:r>
      <w:r w:rsidR="00AE7271">
        <w:rPr>
          <w:rFonts w:ascii="Times New Roman" w:hAnsiTheme="minorEastAsia"/>
          <w:sz w:val="21"/>
          <w:szCs w:val="21"/>
        </w:rPr>
        <w:t>功能研发，</w:t>
      </w:r>
      <w:r>
        <w:rPr>
          <w:rFonts w:ascii="Times New Roman" w:hAnsiTheme="minorEastAsia"/>
          <w:sz w:val="21"/>
          <w:szCs w:val="21"/>
        </w:rPr>
        <w:t>主要</w:t>
      </w:r>
      <w:r w:rsidR="00AE7271">
        <w:rPr>
          <w:rFonts w:ascii="Times New Roman" w:hAnsiTheme="minorEastAsia"/>
          <w:sz w:val="21"/>
          <w:szCs w:val="21"/>
        </w:rPr>
        <w:t>研发</w:t>
      </w:r>
      <w:r>
        <w:rPr>
          <w:rFonts w:ascii="Times New Roman" w:hAnsiTheme="minorEastAsia"/>
          <w:sz w:val="21"/>
          <w:szCs w:val="21"/>
        </w:rPr>
        <w:t>思路：</w:t>
      </w:r>
      <w:r w:rsidR="00D016DB">
        <w:rPr>
          <w:rFonts w:ascii="Times New Roman" w:hAnsiTheme="minorEastAsia" w:hint="eastAsia"/>
          <w:sz w:val="21"/>
          <w:szCs w:val="21"/>
        </w:rPr>
        <w:t>用</w:t>
      </w:r>
      <w:r w:rsidR="00D016DB">
        <w:rPr>
          <w:rFonts w:ascii="Times New Roman" w:hAnsiTheme="minorEastAsia"/>
          <w:sz w:val="21"/>
          <w:szCs w:val="21"/>
        </w:rPr>
        <w:t>豆瓣搜索该名称，处理结果页的第一页，</w:t>
      </w:r>
      <w:r w:rsidR="00D016DB">
        <w:rPr>
          <w:rFonts w:ascii="Times New Roman" w:hAnsiTheme="minorEastAsia" w:hint="eastAsia"/>
          <w:sz w:val="21"/>
          <w:szCs w:val="21"/>
        </w:rPr>
        <w:t>如果</w:t>
      </w:r>
      <w:r w:rsidR="00D016DB">
        <w:rPr>
          <w:rFonts w:ascii="Times New Roman" w:hAnsiTheme="minorEastAsia"/>
          <w:sz w:val="21"/>
          <w:szCs w:val="21"/>
        </w:rPr>
        <w:t>有名称相同的就点进去，</w:t>
      </w:r>
      <w:r w:rsidR="00D016DB">
        <w:rPr>
          <w:rFonts w:ascii="Times New Roman" w:hAnsiTheme="minorEastAsia" w:hint="eastAsia"/>
          <w:sz w:val="21"/>
          <w:szCs w:val="21"/>
        </w:rPr>
        <w:t>根据</w:t>
      </w:r>
      <w:r w:rsidR="00D016DB">
        <w:rPr>
          <w:rFonts w:ascii="Times New Roman" w:hAnsiTheme="minorEastAsia"/>
          <w:sz w:val="21"/>
          <w:szCs w:val="21"/>
        </w:rPr>
        <w:t>其是否分集判断其为电视剧还是电影，</w:t>
      </w:r>
      <w:r w:rsidR="00D016DB">
        <w:rPr>
          <w:rFonts w:ascii="Times New Roman" w:hAnsiTheme="minorEastAsia" w:hint="eastAsia"/>
          <w:sz w:val="21"/>
          <w:szCs w:val="21"/>
        </w:rPr>
        <w:t>或者</w:t>
      </w:r>
      <w:r w:rsidR="00D016DB">
        <w:rPr>
          <w:rFonts w:ascii="Times New Roman" w:hAnsiTheme="minorEastAsia"/>
          <w:sz w:val="21"/>
          <w:szCs w:val="21"/>
        </w:rPr>
        <w:t>两者皆是，</w:t>
      </w:r>
      <w:r w:rsidR="00D016DB">
        <w:rPr>
          <w:rFonts w:ascii="Times New Roman" w:hAnsiTheme="minorEastAsia" w:hint="eastAsia"/>
          <w:sz w:val="21"/>
          <w:szCs w:val="21"/>
        </w:rPr>
        <w:t>准确</w:t>
      </w:r>
      <w:r w:rsidR="00D016DB">
        <w:rPr>
          <w:rFonts w:ascii="Times New Roman" w:hAnsiTheme="minorEastAsia"/>
          <w:sz w:val="21"/>
          <w:szCs w:val="21"/>
        </w:rPr>
        <w:t>率可达</w:t>
      </w:r>
      <w:r w:rsidR="00D016DB">
        <w:rPr>
          <w:rFonts w:ascii="Times New Roman" w:hAnsiTheme="minorEastAsia"/>
          <w:sz w:val="21"/>
          <w:szCs w:val="21"/>
        </w:rPr>
        <w:t>90%</w:t>
      </w:r>
      <w:r w:rsidR="00D016DB">
        <w:rPr>
          <w:rFonts w:ascii="Times New Roman" w:hAnsiTheme="minorEastAsia" w:hint="eastAsia"/>
          <w:sz w:val="21"/>
          <w:szCs w:val="21"/>
        </w:rPr>
        <w:t>以上</w:t>
      </w:r>
      <w:r w:rsidR="00AE7271">
        <w:rPr>
          <w:rFonts w:ascii="Times New Roman" w:hAnsiTheme="minorEastAsia"/>
          <w:sz w:val="21"/>
          <w:szCs w:val="21"/>
        </w:rPr>
        <w:t>，</w:t>
      </w:r>
      <w:r>
        <w:rPr>
          <w:rFonts w:ascii="Times New Roman" w:hAnsiTheme="minorEastAsia" w:hint="eastAsia"/>
          <w:sz w:val="21"/>
          <w:szCs w:val="21"/>
        </w:rPr>
        <w:t>包含的程序模块如下：</w:t>
      </w:r>
    </w:p>
    <w:p w14:paraId="32C323AE" w14:textId="77777777" w:rsidR="00AE7271" w:rsidRDefault="00AE7271" w:rsidP="00AE7271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模块</w:t>
      </w:r>
      <w:r>
        <w:rPr>
          <w:rFonts w:ascii="Times New Roman" w:hAnsiTheme="minorEastAsia"/>
          <w:sz w:val="21"/>
          <w:szCs w:val="21"/>
        </w:rPr>
        <w:t>A</w:t>
      </w:r>
      <w:r>
        <w:rPr>
          <w:rFonts w:ascii="Times New Roman" w:hAnsiTheme="minorEastAsia"/>
          <w:sz w:val="21"/>
          <w:szCs w:val="21"/>
        </w:rPr>
        <w:t>：</w:t>
      </w:r>
      <w:r w:rsidR="00D016DB">
        <w:rPr>
          <w:rFonts w:ascii="Times New Roman" w:hAnsiTheme="minorEastAsia" w:hint="eastAsia"/>
          <w:sz w:val="21"/>
          <w:szCs w:val="21"/>
        </w:rPr>
        <w:t>电影电视剧</w:t>
      </w:r>
      <w:r w:rsidR="00D016DB">
        <w:rPr>
          <w:rFonts w:ascii="Times New Roman" w:hAnsiTheme="minorEastAsia"/>
          <w:sz w:val="21"/>
          <w:szCs w:val="21"/>
        </w:rPr>
        <w:t>区分</w:t>
      </w:r>
      <w:r>
        <w:rPr>
          <w:rFonts w:ascii="Times New Roman" w:hAnsiTheme="minorEastAsia"/>
          <w:sz w:val="21"/>
          <w:szCs w:val="21"/>
        </w:rPr>
        <w:t>功能</w:t>
      </w:r>
    </w:p>
    <w:p w14:paraId="033C92F8" w14:textId="77777777" w:rsidR="00E0199C" w:rsidRPr="00AE7271" w:rsidRDefault="00AE7271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功能可视化说明</w:t>
      </w:r>
      <w:r w:rsidR="00303393">
        <w:rPr>
          <w:rFonts w:ascii="Times New Roman" w:hAnsiTheme="minorEastAsia" w:hint="eastAsia"/>
          <w:sz w:val="21"/>
          <w:szCs w:val="21"/>
        </w:rPr>
        <w:t>：</w:t>
      </w:r>
    </w:p>
    <w:p w14:paraId="45DEF5E1" w14:textId="77777777" w:rsidR="007574AD" w:rsidRDefault="00D016DB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程序首先读入一个名称，</w:t>
      </w:r>
      <w:r>
        <w:rPr>
          <w:rFonts w:ascii="Times New Roman" w:hAnsi="Times New Roman" w:hint="eastAsia"/>
          <w:sz w:val="21"/>
          <w:szCs w:val="21"/>
        </w:rPr>
        <w:t>如</w:t>
      </w:r>
      <w:r>
        <w:rPr>
          <w:rFonts w:ascii="Times New Roman" w:hAnsi="Times New Roman"/>
          <w:sz w:val="21"/>
          <w:szCs w:val="21"/>
        </w:rPr>
        <w:t>：致青春。</w:t>
      </w:r>
    </w:p>
    <w:p w14:paraId="158BA504" w14:textId="77777777" w:rsidR="00D016DB" w:rsidRDefault="00D016DB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访问</w:t>
      </w:r>
      <w:r>
        <w:rPr>
          <w:rFonts w:ascii="Times New Roman" w:hAnsi="Times New Roman"/>
          <w:sz w:val="21"/>
          <w:szCs w:val="21"/>
        </w:rPr>
        <w:t>豆瓣搜索页：</w:t>
      </w:r>
    </w:p>
    <w:p w14:paraId="294640A1" w14:textId="77777777" w:rsidR="00D016DB" w:rsidRDefault="00D016DB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 w:rsidRPr="00D016DB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74C9A00B" wp14:editId="494EE1D0">
            <wp:extent cx="4653290" cy="229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07" cy="23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207B" w14:textId="77777777" w:rsidR="00D016DB" w:rsidRDefault="00D016DB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选出名字（</w:t>
      </w:r>
      <w:r>
        <w:rPr>
          <w:rFonts w:ascii="Times New Roman" w:hAnsi="Times New Roman" w:hint="eastAsia"/>
          <w:sz w:val="21"/>
          <w:szCs w:val="21"/>
        </w:rPr>
        <w:t>包括</w:t>
      </w:r>
      <w:r>
        <w:rPr>
          <w:rFonts w:ascii="Times New Roman" w:hAnsi="Times New Roman"/>
          <w:sz w:val="21"/>
          <w:szCs w:val="21"/>
        </w:rPr>
        <w:t>别名里有致青春）的网页，</w:t>
      </w:r>
      <w:r>
        <w:rPr>
          <w:rFonts w:ascii="Times New Roman" w:hAnsi="Times New Roman" w:hint="eastAsia"/>
          <w:sz w:val="21"/>
          <w:szCs w:val="21"/>
        </w:rPr>
        <w:t>点击</w:t>
      </w:r>
      <w:r>
        <w:rPr>
          <w:rFonts w:ascii="Times New Roman" w:hAnsi="Times New Roman"/>
          <w:sz w:val="21"/>
          <w:szCs w:val="21"/>
        </w:rPr>
        <w:t>进去。</w:t>
      </w:r>
      <w:r>
        <w:rPr>
          <w:rFonts w:ascii="Times New Roman" w:hAnsi="Times New Roman" w:hint="eastAsia"/>
          <w:sz w:val="21"/>
          <w:szCs w:val="21"/>
        </w:rPr>
        <w:t>根据</w:t>
      </w:r>
      <w:r>
        <w:rPr>
          <w:rFonts w:ascii="Times New Roman" w:hAnsi="Times New Roman"/>
          <w:sz w:val="21"/>
          <w:szCs w:val="21"/>
        </w:rPr>
        <w:t>有无集数这个指标判断其类型：</w:t>
      </w:r>
    </w:p>
    <w:p w14:paraId="762CC6CD" w14:textId="77777777" w:rsidR="00D016DB" w:rsidRDefault="00D016DB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 w:rsidRPr="00D016DB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08B8D868" wp14:editId="51FF760C">
            <wp:extent cx="2867639" cy="1850881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621" cy="18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A88D" w14:textId="77777777" w:rsidR="00D016DB" w:rsidRDefault="00D016DB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如上</w:t>
      </w:r>
      <w:r>
        <w:rPr>
          <w:rFonts w:ascii="Times New Roman" w:hAnsi="Times New Roman"/>
          <w:sz w:val="21"/>
          <w:szCs w:val="21"/>
        </w:rPr>
        <w:t>是一个名为致青春的电视剧</w:t>
      </w:r>
      <w:r w:rsidR="007C4421">
        <w:rPr>
          <w:rFonts w:ascii="Times New Roman" w:hAnsi="Times New Roman"/>
          <w:sz w:val="21"/>
          <w:szCs w:val="21"/>
        </w:rPr>
        <w:t>。</w:t>
      </w:r>
      <w:r w:rsidR="007C4421">
        <w:rPr>
          <w:rFonts w:ascii="Times New Roman" w:hAnsi="Times New Roman" w:hint="eastAsia"/>
          <w:sz w:val="21"/>
          <w:szCs w:val="21"/>
        </w:rPr>
        <w:t>对</w:t>
      </w:r>
      <w:r w:rsidR="007C4421">
        <w:rPr>
          <w:rFonts w:ascii="Times New Roman" w:hAnsi="Times New Roman"/>
          <w:sz w:val="21"/>
          <w:szCs w:val="21"/>
        </w:rPr>
        <w:t>每一个名称做如上操作从而得到如下格式</w:t>
      </w:r>
      <w:r w:rsidR="007C4421">
        <w:rPr>
          <w:rFonts w:ascii="Times New Roman" w:hAnsi="Times New Roman"/>
          <w:sz w:val="21"/>
          <w:szCs w:val="21"/>
        </w:rPr>
        <w:lastRenderedPageBreak/>
        <w:t>的输出文件：</w:t>
      </w:r>
    </w:p>
    <w:p w14:paraId="08F5E94A" w14:textId="77777777" w:rsidR="007C4421" w:rsidRDefault="007C4421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 w:rsidRPr="007C4421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20B8880C" wp14:editId="04F6CCAA">
            <wp:extent cx="1378214" cy="17360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128" cy="177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7AF9" w14:textId="77777777" w:rsidR="00E0199C" w:rsidRDefault="00AE7271">
      <w:pPr>
        <w:pStyle w:val="11"/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程序</w:t>
      </w:r>
      <w:r w:rsidR="00303393">
        <w:rPr>
          <w:rFonts w:ascii="Times New Roman" w:hAnsiTheme="minorEastAsia" w:hint="eastAsia"/>
          <w:sz w:val="21"/>
          <w:szCs w:val="21"/>
        </w:rPr>
        <w:t>输入与输出</w:t>
      </w:r>
      <w:r w:rsidR="003C1F6C">
        <w:rPr>
          <w:rFonts w:ascii="Times New Roman" w:hAnsiTheme="minorEastAsia" w:hint="eastAsia"/>
          <w:sz w:val="21"/>
          <w:szCs w:val="21"/>
        </w:rPr>
        <w:t>说明</w:t>
      </w:r>
      <w:r w:rsidR="003C1F6C">
        <w:rPr>
          <w:rFonts w:ascii="Times New Roman" w:hAnsiTheme="minorEastAsia"/>
          <w:sz w:val="21"/>
          <w:szCs w:val="21"/>
        </w:rPr>
        <w:t>：</w:t>
      </w:r>
    </w:p>
    <w:p w14:paraId="69917A0C" w14:textId="77777777" w:rsidR="00E0199C" w:rsidRDefault="007C4421" w:rsidP="007C4421">
      <w:pPr>
        <w:ind w:left="863"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输入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 w:hint="eastAsia"/>
          <w:sz w:val="21"/>
          <w:szCs w:val="21"/>
        </w:rPr>
        <w:t>电视剧</w:t>
      </w:r>
      <w:r>
        <w:rPr>
          <w:rFonts w:ascii="Times New Roman" w:hAnsi="Times New Roman"/>
          <w:sz w:val="21"/>
          <w:szCs w:val="21"/>
        </w:rPr>
        <w:t>or</w:t>
      </w:r>
      <w:r>
        <w:rPr>
          <w:rFonts w:ascii="Times New Roman" w:hAnsi="Times New Roman"/>
          <w:sz w:val="21"/>
          <w:szCs w:val="21"/>
        </w:rPr>
        <w:t>电影名称列表</w:t>
      </w:r>
    </w:p>
    <w:p w14:paraId="0D04052A" w14:textId="77777777" w:rsidR="007C4421" w:rsidRDefault="007C4421" w:rsidP="007C4421">
      <w:pPr>
        <w:ind w:left="863"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输出</w:t>
      </w:r>
      <w:r>
        <w:rPr>
          <w:rFonts w:ascii="Times New Roman" w:hAnsi="Times New Roman"/>
          <w:sz w:val="21"/>
          <w:szCs w:val="21"/>
        </w:rPr>
        <w:t xml:space="preserve">: </w:t>
      </w:r>
      <w:r>
        <w:rPr>
          <w:rFonts w:ascii="Times New Roman" w:hAnsi="Times New Roman"/>
          <w:sz w:val="21"/>
          <w:szCs w:val="21"/>
        </w:rPr>
        <w:t>名称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类型</w:t>
      </w:r>
    </w:p>
    <w:p w14:paraId="6E46D7D3" w14:textId="77777777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处理过程</w:t>
      </w:r>
      <w:r w:rsidR="00AE7271">
        <w:rPr>
          <w:rFonts w:ascii="Times New Roman" w:hAnsiTheme="minorEastAsia"/>
          <w:sz w:val="21"/>
          <w:szCs w:val="21"/>
        </w:rPr>
        <w:t>流程图</w:t>
      </w:r>
      <w:r>
        <w:rPr>
          <w:rFonts w:ascii="Times New Roman" w:hAnsiTheme="minorEastAsia" w:hint="eastAsia"/>
          <w:sz w:val="21"/>
          <w:szCs w:val="21"/>
        </w:rPr>
        <w:t>：</w:t>
      </w:r>
    </w:p>
    <w:p w14:paraId="2ED2A301" w14:textId="315AE501" w:rsidR="00442CEB" w:rsidRDefault="00BB6577" w:rsidP="007C4421">
      <w:pPr>
        <w:pStyle w:val="11"/>
        <w:ind w:left="64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130F091F" wp14:editId="42068D52">
            <wp:extent cx="3102282" cy="5474706"/>
            <wp:effectExtent l="0" t="0" r="0" b="12065"/>
            <wp:docPr id="4" name="图片 4" descr="../../../jud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judge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77" cy="551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1FD3" w14:textId="77777777" w:rsidR="00292086" w:rsidRPr="00276F42" w:rsidRDefault="00292086" w:rsidP="00276F42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lastRenderedPageBreak/>
        <w:t>开放接口（</w:t>
      </w:r>
      <w:r w:rsidR="00276F42">
        <w:rPr>
          <w:rFonts w:ascii="Times New Roman" w:hAnsiTheme="minorEastAsia"/>
          <w:sz w:val="21"/>
          <w:szCs w:val="21"/>
        </w:rPr>
        <w:t>若</w:t>
      </w:r>
      <w:r>
        <w:rPr>
          <w:rFonts w:ascii="Times New Roman" w:hAnsiTheme="minorEastAsia" w:hint="eastAsia"/>
          <w:sz w:val="21"/>
          <w:szCs w:val="21"/>
        </w:rPr>
        <w:t>被调用</w:t>
      </w:r>
      <w:r w:rsidR="00276F42">
        <w:rPr>
          <w:rFonts w:ascii="Times New Roman" w:hAnsiTheme="minorEastAsia"/>
          <w:sz w:val="21"/>
          <w:szCs w:val="21"/>
        </w:rPr>
        <w:t>，</w:t>
      </w:r>
      <w:r w:rsidR="00276F42">
        <w:rPr>
          <w:rFonts w:ascii="Times New Roman" w:hAnsiTheme="minorEastAsia" w:hint="eastAsia"/>
          <w:sz w:val="21"/>
          <w:szCs w:val="21"/>
        </w:rPr>
        <w:t>需要</w:t>
      </w:r>
      <w:r w:rsidR="00276F42">
        <w:rPr>
          <w:rFonts w:ascii="Times New Roman" w:hAnsiTheme="minorEastAsia"/>
          <w:sz w:val="21"/>
          <w:szCs w:val="21"/>
        </w:rPr>
        <w:t>提供开放的接口说明</w:t>
      </w:r>
      <w:r>
        <w:rPr>
          <w:rFonts w:ascii="Times New Roman" w:hAnsiTheme="minorEastAsia" w:hint="eastAsia"/>
          <w:sz w:val="21"/>
          <w:szCs w:val="21"/>
        </w:rPr>
        <w:t>）：</w:t>
      </w:r>
    </w:p>
    <w:p w14:paraId="3C05BFEA" w14:textId="106867DF" w:rsidR="00292086" w:rsidRPr="00292086" w:rsidRDefault="00BB6577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无</w:t>
      </w:r>
    </w:p>
    <w:p w14:paraId="43A03AD1" w14:textId="77777777" w:rsidR="00E0199C" w:rsidRDefault="00303393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 w:rsidRPr="00292086">
        <w:rPr>
          <w:rFonts w:ascii="Times New Roman" w:hAnsiTheme="minorEastAsia" w:hint="eastAsia"/>
          <w:sz w:val="21"/>
          <w:szCs w:val="21"/>
        </w:rPr>
        <w:t xml:space="preserve"> </w:t>
      </w:r>
      <w:r>
        <w:rPr>
          <w:rFonts w:ascii="Times New Roman" w:hAnsiTheme="minorEastAsia" w:hint="eastAsia"/>
          <w:sz w:val="21"/>
          <w:szCs w:val="21"/>
        </w:rPr>
        <w:t>引入的包及接口：</w:t>
      </w:r>
    </w:p>
    <w:p w14:paraId="5E28FE0C" w14:textId="77777777" w:rsidR="00417C68" w:rsidRDefault="00417C68" w:rsidP="00417C68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scrapy</w:t>
      </w:r>
      <w:proofErr w:type="spellEnd"/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运用</w:t>
      </w:r>
      <w:r>
        <w:rPr>
          <w:rFonts w:ascii="Times New Roman" w:hAnsiTheme="minorEastAsia"/>
          <w:sz w:val="21"/>
          <w:szCs w:val="21"/>
        </w:rPr>
        <w:t>其中的</w:t>
      </w:r>
      <w:r>
        <w:rPr>
          <w:rFonts w:ascii="Times New Roman" w:hAnsiTheme="minorEastAsia"/>
          <w:sz w:val="21"/>
          <w:szCs w:val="21"/>
        </w:rPr>
        <w:t>Selector</w:t>
      </w:r>
      <w:r>
        <w:rPr>
          <w:rFonts w:ascii="Times New Roman" w:hAnsiTheme="minorEastAsia"/>
          <w:sz w:val="21"/>
          <w:szCs w:val="21"/>
        </w:rPr>
        <w:t>类进行</w:t>
      </w:r>
      <w:r>
        <w:rPr>
          <w:rFonts w:ascii="Times New Roman" w:hAnsiTheme="minorEastAsia"/>
          <w:sz w:val="21"/>
          <w:szCs w:val="21"/>
        </w:rPr>
        <w:t>html</w:t>
      </w:r>
      <w:r>
        <w:rPr>
          <w:rFonts w:ascii="Times New Roman" w:hAnsiTheme="minorEastAsia"/>
          <w:sz w:val="21"/>
          <w:szCs w:val="21"/>
        </w:rPr>
        <w:t>解析和元素定位</w:t>
      </w:r>
    </w:p>
    <w:p w14:paraId="3034D107" w14:textId="56BED7C7" w:rsidR="00A67139" w:rsidRDefault="00417C68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 w:rsidRPr="00417C68">
        <w:rPr>
          <w:rFonts w:ascii="Times New Roman" w:hAnsiTheme="minorEastAsia"/>
          <w:sz w:val="21"/>
          <w:szCs w:val="21"/>
        </w:rPr>
        <w:t>Levenshtein</w:t>
      </w:r>
      <w:proofErr w:type="spellEnd"/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判断</w:t>
      </w:r>
      <w:r>
        <w:rPr>
          <w:rFonts w:ascii="Times New Roman" w:hAnsiTheme="minorEastAsia"/>
          <w:sz w:val="21"/>
          <w:szCs w:val="21"/>
        </w:rPr>
        <w:t>两个词语的相似度</w:t>
      </w:r>
    </w:p>
    <w:p w14:paraId="7543B568" w14:textId="77777777" w:rsidR="00E5032B" w:rsidRDefault="00E5032B" w:rsidP="00E5032B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程序源码</w:t>
      </w:r>
      <w:r>
        <w:rPr>
          <w:rFonts w:ascii="Times New Roman" w:hAnsiTheme="minorEastAsia"/>
          <w:sz w:val="21"/>
          <w:szCs w:val="21"/>
        </w:rPr>
        <w:t>目录结构说明</w:t>
      </w:r>
      <w:r w:rsidR="00C504B9">
        <w:rPr>
          <w:rFonts w:ascii="Times New Roman" w:hAnsiTheme="minorEastAsia"/>
          <w:sz w:val="21"/>
          <w:szCs w:val="21"/>
        </w:rPr>
        <w:t>：</w:t>
      </w:r>
    </w:p>
    <w:p w14:paraId="61E8D09F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      </w:t>
      </w:r>
      <w:r w:rsidRPr="004F4482">
        <w:rPr>
          <w:rFonts w:ascii="Times New Roman" w:hAnsiTheme="minorEastAsia"/>
          <w:sz w:val="21"/>
          <w:szCs w:val="21"/>
        </w:rPr>
        <w:t>.</w:t>
      </w:r>
    </w:p>
    <w:p w14:paraId="3B985880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__configure__</w:t>
      </w:r>
    </w:p>
    <w:p w14:paraId="5E880030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ConfigureParser.py</w:t>
      </w:r>
    </w:p>
    <w:p w14:paraId="227C1B8A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__init__.py</w:t>
      </w:r>
    </w:p>
    <w:p w14:paraId="0E393868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└──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configure.xml</w:t>
      </w:r>
    </w:p>
    <w:p w14:paraId="443594E5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__doc__</w:t>
      </w:r>
    </w:p>
    <w:p w14:paraId="569DE7FC" w14:textId="5141F39B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proofErr w:type="spellStart"/>
      <w:r w:rsidR="00285860">
        <w:rPr>
          <w:rFonts w:ascii="Times New Roman" w:hAnsiTheme="minorEastAsia"/>
          <w:sz w:val="21"/>
          <w:szCs w:val="21"/>
        </w:rPr>
        <w:t>TVMovieJudger</w:t>
      </w:r>
      <w:proofErr w:type="spellEnd"/>
      <w:r>
        <w:rPr>
          <w:rFonts w:ascii="Times New Roman" w:hAnsiTheme="minorEastAsia"/>
          <w:sz w:val="21"/>
          <w:szCs w:val="21"/>
        </w:rPr>
        <w:t>文档</w:t>
      </w:r>
      <w:r w:rsidRPr="004F4482">
        <w:rPr>
          <w:rFonts w:ascii="Times New Roman" w:hAnsiTheme="minorEastAsia" w:hint="eastAsia"/>
          <w:sz w:val="21"/>
          <w:szCs w:val="21"/>
        </w:rPr>
        <w:t>.</w:t>
      </w:r>
      <w:proofErr w:type="spellStart"/>
      <w:r w:rsidRPr="004F4482">
        <w:rPr>
          <w:rFonts w:ascii="Times New Roman" w:hAnsiTheme="minorEastAsia" w:hint="eastAsia"/>
          <w:sz w:val="21"/>
          <w:szCs w:val="21"/>
        </w:rPr>
        <w:t>docx</w:t>
      </w:r>
      <w:proofErr w:type="spellEnd"/>
    </w:p>
    <w:p w14:paraId="726B406E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__file__</w:t>
      </w:r>
    </w:p>
    <w:p w14:paraId="1793B3B4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baidu_video.txt</w:t>
      </w:r>
    </w:p>
    <w:p w14:paraId="1861AEA0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└──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finished.txt</w:t>
      </w:r>
    </w:p>
    <w:p w14:paraId="7674E65F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__spider__</w:t>
      </w:r>
    </w:p>
    <w:p w14:paraId="7DB6B7D4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__init__.py</w:t>
      </w:r>
    </w:p>
    <w:p w14:paraId="65B740D1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└──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doubanJudge.py</w:t>
      </w:r>
    </w:p>
    <w:p w14:paraId="423E750E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__</w:t>
      </w:r>
      <w:proofErr w:type="spellStart"/>
      <w:r w:rsidRPr="004F4482">
        <w:rPr>
          <w:rFonts w:ascii="Times New Roman" w:hAnsiTheme="minorEastAsia" w:hint="eastAsia"/>
          <w:sz w:val="21"/>
          <w:szCs w:val="21"/>
        </w:rPr>
        <w:t>util</w:t>
      </w:r>
      <w:proofErr w:type="spellEnd"/>
      <w:r w:rsidRPr="004F4482">
        <w:rPr>
          <w:rFonts w:ascii="Times New Roman" w:hAnsiTheme="minorEastAsia" w:hint="eastAsia"/>
          <w:sz w:val="21"/>
          <w:szCs w:val="21"/>
        </w:rPr>
        <w:t>__</w:t>
      </w:r>
    </w:p>
    <w:p w14:paraId="711D7FD6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__init__.py</w:t>
      </w:r>
    </w:p>
    <w:p w14:paraId="13BE2836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│  </w:t>
      </w:r>
      <w:r w:rsidRPr="004F4482">
        <w:rPr>
          <w:rFonts w:ascii="Times New Roman" w:hAnsiTheme="minorEastAsia" w:hint="eastAsia"/>
          <w:sz w:val="21"/>
          <w:szCs w:val="21"/>
        </w:rPr>
        <w:t xml:space="preserve"> </w:t>
      </w:r>
      <w:r w:rsidRPr="004F4482">
        <w:rPr>
          <w:rFonts w:ascii="Times New Roman" w:hAnsiTheme="minorEastAsia" w:hint="eastAsia"/>
          <w:sz w:val="21"/>
          <w:szCs w:val="21"/>
        </w:rPr>
        <w:t>└──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library.py</w:t>
      </w:r>
    </w:p>
    <w:p w14:paraId="01194FA7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├──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main.py</w:t>
      </w:r>
    </w:p>
    <w:p w14:paraId="43115757" w14:textId="77777777" w:rsidR="004F4482" w:rsidRPr="004F4482" w:rsidRDefault="004F4482" w:rsidP="004F4482">
      <w:pPr>
        <w:pStyle w:val="11"/>
        <w:ind w:firstLineChars="0"/>
        <w:rPr>
          <w:rFonts w:ascii="Times New Roman" w:hAnsiTheme="minorEastAsia"/>
          <w:sz w:val="21"/>
          <w:szCs w:val="21"/>
        </w:rPr>
      </w:pPr>
      <w:r w:rsidRPr="004F4482">
        <w:rPr>
          <w:rFonts w:ascii="Times New Roman" w:hAnsiTheme="minorEastAsia" w:hint="eastAsia"/>
          <w:sz w:val="21"/>
          <w:szCs w:val="21"/>
        </w:rPr>
        <w:t>└──</w:t>
      </w:r>
      <w:r w:rsidRPr="004F4482">
        <w:rPr>
          <w:rFonts w:ascii="Times New Roman" w:hAnsiTheme="minorEastAsia" w:hint="eastAsia"/>
          <w:sz w:val="21"/>
          <w:szCs w:val="21"/>
        </w:rPr>
        <w:t xml:space="preserve"> run.sh</w:t>
      </w:r>
    </w:p>
    <w:p w14:paraId="1FC4253D" w14:textId="77777777" w:rsidR="004F4482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__configure__: </w:t>
      </w:r>
      <w:r>
        <w:rPr>
          <w:rFonts w:ascii="Times New Roman" w:hAnsiTheme="minorEastAsia"/>
          <w:sz w:val="21"/>
          <w:szCs w:val="21"/>
        </w:rPr>
        <w:t>包含配置文件和配置文件解析类</w:t>
      </w:r>
    </w:p>
    <w:p w14:paraId="42D55573" w14:textId="77777777" w:rsidR="004F4482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__doc__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程序文档</w:t>
      </w:r>
    </w:p>
    <w:p w14:paraId="0D3BF0C6" w14:textId="77777777" w:rsidR="004F4482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__file__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输入输出以及临时文件</w:t>
      </w:r>
    </w:p>
    <w:p w14:paraId="4F90A728" w14:textId="77777777" w:rsidR="004F4482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__spider__: </w:t>
      </w:r>
      <w:r>
        <w:rPr>
          <w:rFonts w:ascii="Times New Roman" w:hAnsiTheme="minorEastAsia"/>
          <w:sz w:val="21"/>
          <w:szCs w:val="21"/>
        </w:rPr>
        <w:t>包含爬虫代码</w:t>
      </w:r>
    </w:p>
    <w:p w14:paraId="7B699174" w14:textId="77777777" w:rsidR="004F4482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__</w:t>
      </w:r>
      <w:proofErr w:type="spellStart"/>
      <w:r>
        <w:rPr>
          <w:rFonts w:ascii="Times New Roman" w:hAnsiTheme="minorEastAsia"/>
          <w:sz w:val="21"/>
          <w:szCs w:val="21"/>
        </w:rPr>
        <w:t>util</w:t>
      </w:r>
      <w:proofErr w:type="spellEnd"/>
      <w:r>
        <w:rPr>
          <w:rFonts w:ascii="Times New Roman" w:hAnsiTheme="minorEastAsia"/>
          <w:sz w:val="21"/>
          <w:szCs w:val="21"/>
        </w:rPr>
        <w:t>__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一些常用</w:t>
      </w:r>
      <w:r>
        <w:rPr>
          <w:rFonts w:ascii="Times New Roman" w:hAnsiTheme="minorEastAsia" w:hint="eastAsia"/>
          <w:sz w:val="21"/>
          <w:szCs w:val="21"/>
        </w:rPr>
        <w:t>的</w:t>
      </w:r>
      <w:r>
        <w:rPr>
          <w:rFonts w:ascii="Times New Roman" w:hAnsiTheme="minorEastAsia"/>
          <w:sz w:val="21"/>
          <w:szCs w:val="21"/>
        </w:rPr>
        <w:t>函数</w:t>
      </w:r>
    </w:p>
    <w:p w14:paraId="1BFE0CDF" w14:textId="77777777" w:rsidR="004F4482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main.</w:t>
      </w:r>
      <w:r>
        <w:rPr>
          <w:rFonts w:ascii="Times New Roman" w:hAnsiTheme="minorEastAsia" w:hint="eastAsia"/>
          <w:sz w:val="21"/>
          <w:szCs w:val="21"/>
        </w:rPr>
        <w:t>py:</w:t>
      </w:r>
      <w:r>
        <w:rPr>
          <w:rFonts w:ascii="Times New Roman" w:hAnsiTheme="minorEastAsia"/>
          <w:sz w:val="21"/>
          <w:szCs w:val="21"/>
        </w:rPr>
        <w:t xml:space="preserve"> </w:t>
      </w:r>
      <w:r>
        <w:rPr>
          <w:rFonts w:ascii="Times New Roman" w:hAnsiTheme="minorEastAsia" w:hint="eastAsia"/>
          <w:sz w:val="21"/>
          <w:szCs w:val="21"/>
        </w:rPr>
        <w:t>启动</w:t>
      </w:r>
      <w:r>
        <w:rPr>
          <w:rFonts w:ascii="Times New Roman" w:hAnsiTheme="minorEastAsia"/>
          <w:sz w:val="21"/>
          <w:szCs w:val="21"/>
        </w:rPr>
        <w:t>程序</w:t>
      </w:r>
    </w:p>
    <w:p w14:paraId="4D3D6AB4" w14:textId="553CAA51" w:rsidR="00E23542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lastRenderedPageBreak/>
        <w:t>run.sh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执行</w:t>
      </w:r>
      <w:r>
        <w:rPr>
          <w:rFonts w:ascii="Times New Roman" w:hAnsiTheme="minorEastAsia"/>
          <w:sz w:val="21"/>
          <w:szCs w:val="21"/>
        </w:rPr>
        <w:t>文件</w:t>
      </w:r>
    </w:p>
    <w:p w14:paraId="753C9FE3" w14:textId="77FD30CF" w:rsidR="00DB44AD" w:rsidRPr="004F4482" w:rsidRDefault="00DB44AD" w:rsidP="004F4482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 w:rsidR="00E5032B">
        <w:rPr>
          <w:rFonts w:ascii="Times New Roman" w:hAnsiTheme="minorEastAsia"/>
          <w:sz w:val="21"/>
          <w:szCs w:val="21"/>
        </w:rPr>
        <w:t>启动</w:t>
      </w:r>
      <w:r w:rsidR="003A208C">
        <w:rPr>
          <w:rFonts w:ascii="Times New Roman" w:hAnsiTheme="minorEastAsia" w:hint="eastAsia"/>
          <w:sz w:val="21"/>
          <w:szCs w:val="21"/>
        </w:rPr>
        <w:t>方式</w:t>
      </w:r>
      <w:r w:rsidR="003A208C">
        <w:rPr>
          <w:rFonts w:ascii="Times New Roman" w:hAnsiTheme="minorEastAsia"/>
          <w:sz w:val="21"/>
          <w:szCs w:val="21"/>
        </w:rPr>
        <w:t>说</w:t>
      </w:r>
      <w:r w:rsidR="004F4482">
        <w:rPr>
          <w:rFonts w:ascii="Times New Roman" w:hAnsiTheme="minorEastAsia" w:hint="eastAsia"/>
          <w:sz w:val="21"/>
          <w:szCs w:val="21"/>
        </w:rPr>
        <w:t>明</w:t>
      </w:r>
    </w:p>
    <w:p w14:paraId="31CEB490" w14:textId="402474B7" w:rsidR="003A208C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修改</w:t>
      </w:r>
      <w:r>
        <w:rPr>
          <w:rFonts w:ascii="Times New Roman" w:hAnsiTheme="minorEastAsia"/>
          <w:sz w:val="21"/>
          <w:szCs w:val="21"/>
        </w:rPr>
        <w:t>run.sh</w:t>
      </w:r>
      <w:r>
        <w:rPr>
          <w:rFonts w:ascii="Times New Roman" w:hAnsiTheme="minorEastAsia"/>
          <w:sz w:val="21"/>
          <w:szCs w:val="21"/>
        </w:rPr>
        <w:t>执行权限，</w:t>
      </w:r>
      <w:r>
        <w:rPr>
          <w:rFonts w:ascii="Times New Roman" w:hAnsiTheme="minorEastAsia" w:hint="eastAsia"/>
          <w:sz w:val="21"/>
          <w:szCs w:val="21"/>
        </w:rPr>
        <w:t>执行</w:t>
      </w:r>
      <w:r>
        <w:rPr>
          <w:rFonts w:ascii="Times New Roman" w:hAnsiTheme="minorEastAsia"/>
          <w:sz w:val="21"/>
          <w:szCs w:val="21"/>
        </w:rPr>
        <w:t>run.sh</w:t>
      </w:r>
    </w:p>
    <w:p w14:paraId="61F1BDC5" w14:textId="77777777" w:rsidR="00D77134" w:rsidRDefault="00D77134" w:rsidP="00D77134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配置文件及说明</w:t>
      </w:r>
    </w:p>
    <w:p w14:paraId="43E62E88" w14:textId="77777777" w:rsidR="004F4482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配置文件</w:t>
      </w:r>
      <w:r>
        <w:rPr>
          <w:rFonts w:ascii="Times New Roman" w:hAnsiTheme="minorEastAsia"/>
          <w:sz w:val="21"/>
          <w:szCs w:val="21"/>
        </w:rPr>
        <w:t>: configure.xml</w:t>
      </w:r>
    </w:p>
    <w:p w14:paraId="2821D63C" w14:textId="73EF742C" w:rsidR="003A208C" w:rsidRDefault="004F4482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input_file</w:t>
      </w:r>
      <w:proofErr w:type="spellEnd"/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输入文件</w:t>
      </w:r>
    </w:p>
    <w:p w14:paraId="4448A4F5" w14:textId="4A0BB392" w:rsidR="004F4482" w:rsidRDefault="004F4482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output_file</w:t>
      </w:r>
      <w:proofErr w:type="spellEnd"/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输出文件</w:t>
      </w:r>
    </w:p>
    <w:p w14:paraId="35249736" w14:textId="77777777" w:rsidR="007574AD" w:rsidRPr="00292086" w:rsidRDefault="007574AD" w:rsidP="007574AD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部署</w:t>
      </w: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打包方式：</w:t>
      </w:r>
    </w:p>
    <w:p w14:paraId="716B108E" w14:textId="4C76BD72" w:rsidR="007574AD" w:rsidRPr="00292086" w:rsidRDefault="004F4482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上传文件</w:t>
      </w:r>
      <w:r>
        <w:rPr>
          <w:rFonts w:ascii="Times New Roman" w:hAnsiTheme="minorEastAsia" w:hint="eastAsia"/>
          <w:sz w:val="21"/>
          <w:szCs w:val="21"/>
        </w:rPr>
        <w:t>夹</w:t>
      </w:r>
    </w:p>
    <w:p w14:paraId="3367140B" w14:textId="77777777" w:rsidR="00F20E0C" w:rsidRDefault="00F20E0C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程序</w:t>
      </w:r>
      <w:r w:rsidR="00303393">
        <w:rPr>
          <w:rFonts w:ascii="Times New Roman" w:hAnsiTheme="minorEastAsia" w:hint="eastAsia"/>
          <w:sz w:val="21"/>
          <w:szCs w:val="21"/>
        </w:rPr>
        <w:t>部署说明：</w:t>
      </w:r>
    </w:p>
    <w:p w14:paraId="764E8DCF" w14:textId="024EAF56" w:rsidR="007B24F3" w:rsidRDefault="004F4482" w:rsidP="007B24F3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暂无</w:t>
      </w:r>
    </w:p>
    <w:p w14:paraId="3EA3424C" w14:textId="77777777" w:rsidR="007B24F3" w:rsidRDefault="00A62FA0" w:rsidP="007B24F3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 w:rsidR="007B24F3">
        <w:rPr>
          <w:rFonts w:ascii="Times New Roman" w:hAnsiTheme="minorEastAsia"/>
          <w:sz w:val="21"/>
          <w:szCs w:val="21"/>
        </w:rPr>
        <w:t>潜在的</w:t>
      </w:r>
      <w:r>
        <w:rPr>
          <w:rFonts w:ascii="Times New Roman" w:hAnsiTheme="minorEastAsia" w:hint="eastAsia"/>
          <w:sz w:val="21"/>
          <w:szCs w:val="21"/>
        </w:rPr>
        <w:t>问题</w:t>
      </w:r>
      <w:r w:rsidR="0093679B">
        <w:rPr>
          <w:rFonts w:ascii="Times New Roman" w:hAnsiTheme="minorEastAsia"/>
          <w:sz w:val="21"/>
          <w:szCs w:val="21"/>
        </w:rPr>
        <w:t>，</w:t>
      </w:r>
      <w:r w:rsidR="0093679B">
        <w:rPr>
          <w:rFonts w:ascii="Times New Roman" w:hAnsiTheme="minorEastAsia" w:hint="eastAsia"/>
          <w:sz w:val="21"/>
          <w:szCs w:val="21"/>
        </w:rPr>
        <w:t>推荐解决</w:t>
      </w:r>
      <w:r w:rsidR="0093679B">
        <w:rPr>
          <w:rFonts w:ascii="Times New Roman" w:hAnsiTheme="minorEastAsia"/>
          <w:sz w:val="21"/>
          <w:szCs w:val="21"/>
        </w:rPr>
        <w:t>方案</w:t>
      </w:r>
      <w:r w:rsidR="007B24F3">
        <w:rPr>
          <w:rFonts w:ascii="Times New Roman" w:hAnsiTheme="minorEastAsia"/>
          <w:sz w:val="21"/>
          <w:szCs w:val="21"/>
        </w:rPr>
        <w:t>及</w:t>
      </w:r>
      <w:r w:rsidR="007B24F3">
        <w:rPr>
          <w:rFonts w:ascii="Times New Roman" w:hAnsiTheme="minorEastAsia" w:hint="eastAsia"/>
          <w:sz w:val="21"/>
          <w:szCs w:val="21"/>
        </w:rPr>
        <w:t>其他</w:t>
      </w:r>
      <w:r w:rsidR="007B24F3">
        <w:rPr>
          <w:rFonts w:ascii="Times New Roman" w:hAnsiTheme="minorEastAsia"/>
          <w:sz w:val="21"/>
          <w:szCs w:val="21"/>
        </w:rPr>
        <w:t>特殊说明</w:t>
      </w:r>
    </w:p>
    <w:p w14:paraId="18334071" w14:textId="708F800F" w:rsidR="00292086" w:rsidRDefault="004F4482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豆瓣容易被封，</w:t>
      </w:r>
      <w:r>
        <w:rPr>
          <w:rFonts w:ascii="Times New Roman" w:hAnsiTheme="minorEastAsia" w:hint="eastAsia"/>
          <w:sz w:val="21"/>
          <w:szCs w:val="21"/>
        </w:rPr>
        <w:t>建议</w:t>
      </w:r>
      <w:r>
        <w:rPr>
          <w:rFonts w:ascii="Times New Roman" w:hAnsiTheme="minorEastAsia"/>
          <w:sz w:val="21"/>
          <w:szCs w:val="21"/>
        </w:rPr>
        <w:t>停顿</w:t>
      </w:r>
      <w:r>
        <w:rPr>
          <w:rFonts w:ascii="Times New Roman" w:hAnsiTheme="minorEastAsia"/>
          <w:sz w:val="21"/>
          <w:szCs w:val="21"/>
        </w:rPr>
        <w:t>3-5</w:t>
      </w:r>
      <w:r>
        <w:rPr>
          <w:rFonts w:ascii="Times New Roman" w:hAnsiTheme="minorEastAsia" w:hint="eastAsia"/>
          <w:sz w:val="21"/>
          <w:szCs w:val="21"/>
        </w:rPr>
        <w:t>秒</w:t>
      </w:r>
      <w:r>
        <w:rPr>
          <w:rFonts w:ascii="Times New Roman" w:hAnsiTheme="minorEastAsia"/>
          <w:sz w:val="21"/>
          <w:szCs w:val="21"/>
        </w:rPr>
        <w:t>，</w:t>
      </w:r>
      <w:r>
        <w:rPr>
          <w:rFonts w:ascii="Times New Roman" w:hAnsiTheme="minorEastAsia" w:hint="eastAsia"/>
          <w:sz w:val="21"/>
          <w:szCs w:val="21"/>
        </w:rPr>
        <w:t>或者</w:t>
      </w:r>
      <w:r>
        <w:rPr>
          <w:rFonts w:ascii="Times New Roman" w:hAnsiTheme="minorEastAsia"/>
          <w:sz w:val="21"/>
          <w:szCs w:val="21"/>
        </w:rPr>
        <w:t>半夜运行（</w:t>
      </w:r>
      <w:r>
        <w:rPr>
          <w:rFonts w:ascii="Times New Roman" w:hAnsiTheme="minorEastAsia" w:hint="eastAsia"/>
          <w:sz w:val="21"/>
          <w:szCs w:val="21"/>
        </w:rPr>
        <w:t>貌似</w:t>
      </w:r>
      <w:r>
        <w:rPr>
          <w:rFonts w:ascii="Times New Roman" w:hAnsiTheme="minorEastAsia"/>
          <w:sz w:val="21"/>
          <w:szCs w:val="21"/>
        </w:rPr>
        <w:t>不需要停顿）</w:t>
      </w:r>
    </w:p>
    <w:p w14:paraId="013BF8EF" w14:textId="77777777" w:rsidR="00E0199C" w:rsidRDefault="00303393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 w:rsidRPr="00292086">
        <w:rPr>
          <w:rFonts w:ascii="Times New Roman" w:hAnsiTheme="minorEastAsia" w:hint="eastAsia"/>
          <w:sz w:val="21"/>
          <w:szCs w:val="21"/>
        </w:rPr>
        <w:t>版本号和</w:t>
      </w:r>
      <w:r w:rsidRPr="00292086">
        <w:rPr>
          <w:rFonts w:ascii="Times New Roman" w:hAnsiTheme="minorEastAsia" w:hint="eastAsia"/>
          <w:sz w:val="21"/>
          <w:szCs w:val="21"/>
        </w:rPr>
        <w:t>CHANGES</w:t>
      </w:r>
    </w:p>
    <w:p w14:paraId="4C30BE4D" w14:textId="1CA7EEBB" w:rsidR="004F4482" w:rsidRPr="00292086" w:rsidRDefault="00285860" w:rsidP="004F4482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proofErr w:type="spellStart"/>
      <w:r>
        <w:rPr>
          <w:rFonts w:ascii="Times New Roman" w:hAnsiTheme="minorEastAsia"/>
          <w:sz w:val="21"/>
          <w:szCs w:val="21"/>
        </w:rPr>
        <w:t>TVMovieJudger</w:t>
      </w:r>
      <w:proofErr w:type="spellEnd"/>
      <w:r w:rsidR="004F4482">
        <w:rPr>
          <w:rFonts w:ascii="Times New Roman" w:hAnsiTheme="minorEastAsia"/>
          <w:sz w:val="21"/>
          <w:szCs w:val="21"/>
        </w:rPr>
        <w:t xml:space="preserve"> 1.0</w:t>
      </w:r>
    </w:p>
    <w:sectPr w:rsidR="004F4482" w:rsidRPr="002920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D9B2D" w14:textId="77777777" w:rsidR="009358D6" w:rsidRDefault="009358D6">
      <w:pPr>
        <w:spacing w:line="240" w:lineRule="auto"/>
        <w:ind w:firstLine="480"/>
      </w:pPr>
      <w:r>
        <w:separator/>
      </w:r>
    </w:p>
  </w:endnote>
  <w:endnote w:type="continuationSeparator" w:id="0">
    <w:p w14:paraId="2D3C4725" w14:textId="77777777" w:rsidR="009358D6" w:rsidRDefault="009358D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D81C1" w14:textId="77777777" w:rsidR="00E0199C" w:rsidRDefault="00E0199C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9BAA6" w14:textId="77777777" w:rsidR="00E0199C" w:rsidRDefault="00E0199C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78670" w14:textId="77777777" w:rsidR="00E0199C" w:rsidRDefault="00E019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694C1" w14:textId="77777777" w:rsidR="009358D6" w:rsidRDefault="009358D6">
      <w:pPr>
        <w:spacing w:line="240" w:lineRule="auto"/>
        <w:ind w:firstLine="480"/>
      </w:pPr>
      <w:r>
        <w:separator/>
      </w:r>
    </w:p>
  </w:footnote>
  <w:footnote w:type="continuationSeparator" w:id="0">
    <w:p w14:paraId="0A10B44E" w14:textId="77777777" w:rsidR="009358D6" w:rsidRDefault="009358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9638E" w14:textId="77777777" w:rsidR="00E0199C" w:rsidRDefault="00E0199C">
    <w:pPr>
      <w:pStyle w:val="a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7EADB" w14:textId="77777777" w:rsidR="00E0199C" w:rsidRDefault="00E0199C">
    <w:pPr>
      <w:pStyle w:val="a7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460CD" w14:textId="77777777" w:rsidR="00E0199C" w:rsidRDefault="00E0199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504"/>
    <w:multiLevelType w:val="multilevel"/>
    <w:tmpl w:val="05D61504"/>
    <w:lvl w:ilvl="0">
      <w:start w:val="1"/>
      <w:numFmt w:val="decimal"/>
      <w:lvlText w:val="%1）"/>
      <w:lvlJc w:val="left"/>
      <w:pPr>
        <w:ind w:left="1403" w:hanging="5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1">
    <w:nsid w:val="1FCA2D21"/>
    <w:multiLevelType w:val="multilevel"/>
    <w:tmpl w:val="1FCA2D21"/>
    <w:lvl w:ilvl="0">
      <w:start w:val="1"/>
      <w:numFmt w:val="decimal"/>
      <w:lvlText w:val="%1）"/>
      <w:lvlJc w:val="left"/>
      <w:pPr>
        <w:ind w:left="1403" w:hanging="5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2">
    <w:nsid w:val="20470146"/>
    <w:multiLevelType w:val="multilevel"/>
    <w:tmpl w:val="20470146"/>
    <w:lvl w:ilvl="0">
      <w:start w:val="1"/>
      <w:numFmt w:val="decimal"/>
      <w:lvlText w:val="%1）"/>
      <w:lvlJc w:val="left"/>
      <w:pPr>
        <w:ind w:left="14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3">
    <w:nsid w:val="37CC57A9"/>
    <w:multiLevelType w:val="multilevel"/>
    <w:tmpl w:val="37CC57A9"/>
    <w:lvl w:ilvl="0">
      <w:start w:val="10"/>
      <w:numFmt w:val="decimal"/>
      <w:lvlText w:val="%1．"/>
      <w:lvlJc w:val="left"/>
      <w:pPr>
        <w:ind w:left="6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4E1E15FB"/>
    <w:multiLevelType w:val="multilevel"/>
    <w:tmpl w:val="4E1E15F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483" w:hanging="420"/>
      </w:pPr>
    </w:lvl>
    <w:lvl w:ilvl="2" w:tentative="1">
      <w:start w:val="1"/>
      <w:numFmt w:val="lowerRoman"/>
      <w:lvlText w:val="%3."/>
      <w:lvlJc w:val="right"/>
      <w:pPr>
        <w:ind w:left="1903" w:hanging="420"/>
      </w:pPr>
    </w:lvl>
    <w:lvl w:ilvl="3" w:tentative="1">
      <w:start w:val="1"/>
      <w:numFmt w:val="decimal"/>
      <w:lvlText w:val="%4."/>
      <w:lvlJc w:val="left"/>
      <w:pPr>
        <w:ind w:left="2323" w:hanging="420"/>
      </w:pPr>
    </w:lvl>
    <w:lvl w:ilvl="4" w:tentative="1">
      <w:start w:val="1"/>
      <w:numFmt w:val="lowerLetter"/>
      <w:lvlText w:val="%5)"/>
      <w:lvlJc w:val="left"/>
      <w:pPr>
        <w:ind w:left="2743" w:hanging="420"/>
      </w:pPr>
    </w:lvl>
    <w:lvl w:ilvl="5" w:tentative="1">
      <w:start w:val="1"/>
      <w:numFmt w:val="lowerRoman"/>
      <w:lvlText w:val="%6."/>
      <w:lvlJc w:val="right"/>
      <w:pPr>
        <w:ind w:left="3163" w:hanging="420"/>
      </w:pPr>
    </w:lvl>
    <w:lvl w:ilvl="6" w:tentative="1">
      <w:start w:val="1"/>
      <w:numFmt w:val="decimal"/>
      <w:lvlText w:val="%7."/>
      <w:lvlJc w:val="left"/>
      <w:pPr>
        <w:ind w:left="3583" w:hanging="420"/>
      </w:pPr>
    </w:lvl>
    <w:lvl w:ilvl="7" w:tentative="1">
      <w:start w:val="1"/>
      <w:numFmt w:val="lowerLetter"/>
      <w:lvlText w:val="%8)"/>
      <w:lvlJc w:val="left"/>
      <w:pPr>
        <w:ind w:left="4003" w:hanging="420"/>
      </w:pPr>
    </w:lvl>
    <w:lvl w:ilvl="8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5">
    <w:nsid w:val="54DD5FC7"/>
    <w:multiLevelType w:val="multilevel"/>
    <w:tmpl w:val="54DD5FC7"/>
    <w:lvl w:ilvl="0">
      <w:start w:val="11"/>
      <w:numFmt w:val="decimal"/>
      <w:lvlText w:val="%1."/>
      <w:lvlJc w:val="left"/>
      <w:pPr>
        <w:ind w:left="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551713A7"/>
    <w:multiLevelType w:val="multilevel"/>
    <w:tmpl w:val="551713A7"/>
    <w:lvl w:ilvl="0">
      <w:start w:val="1"/>
      <w:numFmt w:val="decimal"/>
      <w:lvlText w:val="%1."/>
      <w:lvlJc w:val="left"/>
      <w:pPr>
        <w:ind w:left="1063" w:hanging="420"/>
      </w:pPr>
    </w:lvl>
    <w:lvl w:ilvl="1" w:tentative="1">
      <w:start w:val="1"/>
      <w:numFmt w:val="lowerLetter"/>
      <w:lvlText w:val="%2)"/>
      <w:lvlJc w:val="left"/>
      <w:pPr>
        <w:ind w:left="1483" w:hanging="420"/>
      </w:pPr>
    </w:lvl>
    <w:lvl w:ilvl="2" w:tentative="1">
      <w:start w:val="1"/>
      <w:numFmt w:val="lowerRoman"/>
      <w:lvlText w:val="%3."/>
      <w:lvlJc w:val="right"/>
      <w:pPr>
        <w:ind w:left="1903" w:hanging="420"/>
      </w:pPr>
    </w:lvl>
    <w:lvl w:ilvl="3" w:tentative="1">
      <w:start w:val="1"/>
      <w:numFmt w:val="decimal"/>
      <w:lvlText w:val="%4."/>
      <w:lvlJc w:val="left"/>
      <w:pPr>
        <w:ind w:left="2323" w:hanging="420"/>
      </w:pPr>
    </w:lvl>
    <w:lvl w:ilvl="4" w:tentative="1">
      <w:start w:val="1"/>
      <w:numFmt w:val="lowerLetter"/>
      <w:lvlText w:val="%5)"/>
      <w:lvlJc w:val="left"/>
      <w:pPr>
        <w:ind w:left="2743" w:hanging="420"/>
      </w:pPr>
    </w:lvl>
    <w:lvl w:ilvl="5" w:tentative="1">
      <w:start w:val="1"/>
      <w:numFmt w:val="lowerRoman"/>
      <w:lvlText w:val="%6."/>
      <w:lvlJc w:val="right"/>
      <w:pPr>
        <w:ind w:left="3163" w:hanging="420"/>
      </w:pPr>
    </w:lvl>
    <w:lvl w:ilvl="6" w:tentative="1">
      <w:start w:val="1"/>
      <w:numFmt w:val="decimal"/>
      <w:lvlText w:val="%7."/>
      <w:lvlJc w:val="left"/>
      <w:pPr>
        <w:ind w:left="3583" w:hanging="420"/>
      </w:pPr>
    </w:lvl>
    <w:lvl w:ilvl="7" w:tentative="1">
      <w:start w:val="1"/>
      <w:numFmt w:val="lowerLetter"/>
      <w:lvlText w:val="%8)"/>
      <w:lvlJc w:val="left"/>
      <w:pPr>
        <w:ind w:left="4003" w:hanging="420"/>
      </w:pPr>
    </w:lvl>
    <w:lvl w:ilvl="8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7">
    <w:nsid w:val="60781426"/>
    <w:multiLevelType w:val="multilevel"/>
    <w:tmpl w:val="6078142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6A44740B"/>
    <w:multiLevelType w:val="multilevel"/>
    <w:tmpl w:val="6A44740B"/>
    <w:lvl w:ilvl="0">
      <w:start w:val="1"/>
      <w:numFmt w:val="decimal"/>
      <w:lvlText w:val="%1）"/>
      <w:lvlJc w:val="left"/>
      <w:pPr>
        <w:ind w:left="14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9">
    <w:nsid w:val="78AA547E"/>
    <w:multiLevelType w:val="multilevel"/>
    <w:tmpl w:val="78AA547E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DB"/>
    <w:rsid w:val="000008A9"/>
    <w:rsid w:val="00000DAE"/>
    <w:rsid w:val="00000ECA"/>
    <w:rsid w:val="00013CF5"/>
    <w:rsid w:val="00022184"/>
    <w:rsid w:val="000269FC"/>
    <w:rsid w:val="00037E15"/>
    <w:rsid w:val="00047B15"/>
    <w:rsid w:val="00053E14"/>
    <w:rsid w:val="00054277"/>
    <w:rsid w:val="00056AA7"/>
    <w:rsid w:val="000626A6"/>
    <w:rsid w:val="000659E2"/>
    <w:rsid w:val="00087AE9"/>
    <w:rsid w:val="00090659"/>
    <w:rsid w:val="00096D0E"/>
    <w:rsid w:val="00097872"/>
    <w:rsid w:val="000A2CC2"/>
    <w:rsid w:val="000A40F5"/>
    <w:rsid w:val="000A66BF"/>
    <w:rsid w:val="000B2B59"/>
    <w:rsid w:val="000D4969"/>
    <w:rsid w:val="000E1BF2"/>
    <w:rsid w:val="000E2AE2"/>
    <w:rsid w:val="000F1156"/>
    <w:rsid w:val="000F20BA"/>
    <w:rsid w:val="000F5CBB"/>
    <w:rsid w:val="000F6E82"/>
    <w:rsid w:val="000F70C0"/>
    <w:rsid w:val="000F7958"/>
    <w:rsid w:val="00100081"/>
    <w:rsid w:val="00101518"/>
    <w:rsid w:val="001121C5"/>
    <w:rsid w:val="00115828"/>
    <w:rsid w:val="0012129A"/>
    <w:rsid w:val="00126909"/>
    <w:rsid w:val="00130AEA"/>
    <w:rsid w:val="0013411C"/>
    <w:rsid w:val="001376A3"/>
    <w:rsid w:val="001468B1"/>
    <w:rsid w:val="001476D0"/>
    <w:rsid w:val="0015032C"/>
    <w:rsid w:val="00160A10"/>
    <w:rsid w:val="00186F9A"/>
    <w:rsid w:val="00196911"/>
    <w:rsid w:val="001A0A06"/>
    <w:rsid w:val="001A3EDF"/>
    <w:rsid w:val="001A54F6"/>
    <w:rsid w:val="001B72AB"/>
    <w:rsid w:val="001C264F"/>
    <w:rsid w:val="001C4FDD"/>
    <w:rsid w:val="001D0C9E"/>
    <w:rsid w:val="001D2976"/>
    <w:rsid w:val="001D2ED2"/>
    <w:rsid w:val="001D5488"/>
    <w:rsid w:val="001D73D5"/>
    <w:rsid w:val="001E47BA"/>
    <w:rsid w:val="001E4F7F"/>
    <w:rsid w:val="001E61B9"/>
    <w:rsid w:val="001F0F3D"/>
    <w:rsid w:val="001F52ED"/>
    <w:rsid w:val="0020637C"/>
    <w:rsid w:val="002077F9"/>
    <w:rsid w:val="00207ABA"/>
    <w:rsid w:val="00210EDB"/>
    <w:rsid w:val="00212E7A"/>
    <w:rsid w:val="0021649F"/>
    <w:rsid w:val="00224C35"/>
    <w:rsid w:val="00232A33"/>
    <w:rsid w:val="00251308"/>
    <w:rsid w:val="002536FA"/>
    <w:rsid w:val="00253816"/>
    <w:rsid w:val="00254FD1"/>
    <w:rsid w:val="00264AE6"/>
    <w:rsid w:val="00276F42"/>
    <w:rsid w:val="0028447B"/>
    <w:rsid w:val="00285860"/>
    <w:rsid w:val="00292086"/>
    <w:rsid w:val="00297254"/>
    <w:rsid w:val="002A4C5C"/>
    <w:rsid w:val="002A5953"/>
    <w:rsid w:val="002B109A"/>
    <w:rsid w:val="002B1430"/>
    <w:rsid w:val="002C06E3"/>
    <w:rsid w:val="002D64D2"/>
    <w:rsid w:val="002E5E38"/>
    <w:rsid w:val="002F09EE"/>
    <w:rsid w:val="002F514C"/>
    <w:rsid w:val="003016FE"/>
    <w:rsid w:val="00303393"/>
    <w:rsid w:val="00304C9E"/>
    <w:rsid w:val="003058BE"/>
    <w:rsid w:val="003119B1"/>
    <w:rsid w:val="003132FE"/>
    <w:rsid w:val="003133C0"/>
    <w:rsid w:val="0031665A"/>
    <w:rsid w:val="00332204"/>
    <w:rsid w:val="0033623E"/>
    <w:rsid w:val="003366F5"/>
    <w:rsid w:val="003427CB"/>
    <w:rsid w:val="00342972"/>
    <w:rsid w:val="003461B4"/>
    <w:rsid w:val="00347B2A"/>
    <w:rsid w:val="00361EA8"/>
    <w:rsid w:val="00364CC6"/>
    <w:rsid w:val="00364EC5"/>
    <w:rsid w:val="00366E60"/>
    <w:rsid w:val="00370D69"/>
    <w:rsid w:val="00373052"/>
    <w:rsid w:val="003A208C"/>
    <w:rsid w:val="003A3AA0"/>
    <w:rsid w:val="003A5DDB"/>
    <w:rsid w:val="003A5F04"/>
    <w:rsid w:val="003A7D28"/>
    <w:rsid w:val="003C11AB"/>
    <w:rsid w:val="003C1F6C"/>
    <w:rsid w:val="003C3AA7"/>
    <w:rsid w:val="003D034A"/>
    <w:rsid w:val="003F2F2A"/>
    <w:rsid w:val="003F6EFF"/>
    <w:rsid w:val="00417C68"/>
    <w:rsid w:val="004400C3"/>
    <w:rsid w:val="0044038F"/>
    <w:rsid w:val="00441258"/>
    <w:rsid w:val="00442CEB"/>
    <w:rsid w:val="00452457"/>
    <w:rsid w:val="0045450A"/>
    <w:rsid w:val="004566DE"/>
    <w:rsid w:val="00462810"/>
    <w:rsid w:val="004636D8"/>
    <w:rsid w:val="004704BA"/>
    <w:rsid w:val="00472AAE"/>
    <w:rsid w:val="00475002"/>
    <w:rsid w:val="0048696F"/>
    <w:rsid w:val="004931FE"/>
    <w:rsid w:val="00494CDB"/>
    <w:rsid w:val="004A1061"/>
    <w:rsid w:val="004B7072"/>
    <w:rsid w:val="004B72C7"/>
    <w:rsid w:val="004C0987"/>
    <w:rsid w:val="004C368A"/>
    <w:rsid w:val="004C5F51"/>
    <w:rsid w:val="004D0B9B"/>
    <w:rsid w:val="004E33F1"/>
    <w:rsid w:val="004E461B"/>
    <w:rsid w:val="004F11BF"/>
    <w:rsid w:val="004F2C3C"/>
    <w:rsid w:val="004F4482"/>
    <w:rsid w:val="005011BD"/>
    <w:rsid w:val="00505AAF"/>
    <w:rsid w:val="005061F4"/>
    <w:rsid w:val="005259FD"/>
    <w:rsid w:val="005314E7"/>
    <w:rsid w:val="00553E24"/>
    <w:rsid w:val="00562B6D"/>
    <w:rsid w:val="00570FA6"/>
    <w:rsid w:val="00573D8A"/>
    <w:rsid w:val="00583D08"/>
    <w:rsid w:val="00587924"/>
    <w:rsid w:val="005902DB"/>
    <w:rsid w:val="00591363"/>
    <w:rsid w:val="00592567"/>
    <w:rsid w:val="0059454F"/>
    <w:rsid w:val="0059769A"/>
    <w:rsid w:val="005A1A0E"/>
    <w:rsid w:val="005A44D7"/>
    <w:rsid w:val="005B145C"/>
    <w:rsid w:val="005D3441"/>
    <w:rsid w:val="005D5D3A"/>
    <w:rsid w:val="005E5777"/>
    <w:rsid w:val="005F54A2"/>
    <w:rsid w:val="00602F5A"/>
    <w:rsid w:val="0060666B"/>
    <w:rsid w:val="00611167"/>
    <w:rsid w:val="00612893"/>
    <w:rsid w:val="00621AFF"/>
    <w:rsid w:val="00625FC0"/>
    <w:rsid w:val="00627A54"/>
    <w:rsid w:val="00633CE3"/>
    <w:rsid w:val="00642D15"/>
    <w:rsid w:val="0066700B"/>
    <w:rsid w:val="00686211"/>
    <w:rsid w:val="00686DC7"/>
    <w:rsid w:val="00697A66"/>
    <w:rsid w:val="006B6F72"/>
    <w:rsid w:val="006C3140"/>
    <w:rsid w:val="006C783C"/>
    <w:rsid w:val="006E0A4C"/>
    <w:rsid w:val="006F07CA"/>
    <w:rsid w:val="006F4034"/>
    <w:rsid w:val="00713916"/>
    <w:rsid w:val="0071598A"/>
    <w:rsid w:val="00720AFD"/>
    <w:rsid w:val="00721C5F"/>
    <w:rsid w:val="007319C2"/>
    <w:rsid w:val="00741866"/>
    <w:rsid w:val="00747584"/>
    <w:rsid w:val="00753AAF"/>
    <w:rsid w:val="0075663D"/>
    <w:rsid w:val="007574AD"/>
    <w:rsid w:val="007610C1"/>
    <w:rsid w:val="00763F99"/>
    <w:rsid w:val="007653A5"/>
    <w:rsid w:val="00766A20"/>
    <w:rsid w:val="007724FA"/>
    <w:rsid w:val="00774845"/>
    <w:rsid w:val="00775970"/>
    <w:rsid w:val="00784A8D"/>
    <w:rsid w:val="007B21B8"/>
    <w:rsid w:val="007B24F3"/>
    <w:rsid w:val="007B4F5E"/>
    <w:rsid w:val="007C046F"/>
    <w:rsid w:val="007C0586"/>
    <w:rsid w:val="007C4421"/>
    <w:rsid w:val="007D5275"/>
    <w:rsid w:val="007F2EC3"/>
    <w:rsid w:val="007F5443"/>
    <w:rsid w:val="007F6B95"/>
    <w:rsid w:val="008016B8"/>
    <w:rsid w:val="00807CEF"/>
    <w:rsid w:val="00811303"/>
    <w:rsid w:val="008300B3"/>
    <w:rsid w:val="0084224A"/>
    <w:rsid w:val="00844E67"/>
    <w:rsid w:val="0084642D"/>
    <w:rsid w:val="00865FF6"/>
    <w:rsid w:val="0087422E"/>
    <w:rsid w:val="008803B4"/>
    <w:rsid w:val="00883DB0"/>
    <w:rsid w:val="008903E3"/>
    <w:rsid w:val="00892A1E"/>
    <w:rsid w:val="008961A9"/>
    <w:rsid w:val="008A276D"/>
    <w:rsid w:val="008A652C"/>
    <w:rsid w:val="008B059D"/>
    <w:rsid w:val="008B2594"/>
    <w:rsid w:val="008B58CC"/>
    <w:rsid w:val="008C4CE5"/>
    <w:rsid w:val="008C5ACA"/>
    <w:rsid w:val="008C75CE"/>
    <w:rsid w:val="008D3EB3"/>
    <w:rsid w:val="008E01B8"/>
    <w:rsid w:val="008E3853"/>
    <w:rsid w:val="008E51C9"/>
    <w:rsid w:val="008F2B71"/>
    <w:rsid w:val="008F4842"/>
    <w:rsid w:val="00900949"/>
    <w:rsid w:val="0090147C"/>
    <w:rsid w:val="00903DCB"/>
    <w:rsid w:val="0090473B"/>
    <w:rsid w:val="00911890"/>
    <w:rsid w:val="0091261E"/>
    <w:rsid w:val="009218E4"/>
    <w:rsid w:val="0092442A"/>
    <w:rsid w:val="00924DF1"/>
    <w:rsid w:val="009253EB"/>
    <w:rsid w:val="009310E9"/>
    <w:rsid w:val="009358D6"/>
    <w:rsid w:val="0093679B"/>
    <w:rsid w:val="00943F79"/>
    <w:rsid w:val="00944AD8"/>
    <w:rsid w:val="00944D08"/>
    <w:rsid w:val="00960ECD"/>
    <w:rsid w:val="00961677"/>
    <w:rsid w:val="00970AAE"/>
    <w:rsid w:val="0097236F"/>
    <w:rsid w:val="0097273C"/>
    <w:rsid w:val="0097537C"/>
    <w:rsid w:val="0097573E"/>
    <w:rsid w:val="00977125"/>
    <w:rsid w:val="00977972"/>
    <w:rsid w:val="00980650"/>
    <w:rsid w:val="00980A84"/>
    <w:rsid w:val="00982B7D"/>
    <w:rsid w:val="00983D8C"/>
    <w:rsid w:val="009864AC"/>
    <w:rsid w:val="00986F8E"/>
    <w:rsid w:val="00992E57"/>
    <w:rsid w:val="009A0BC1"/>
    <w:rsid w:val="009A2711"/>
    <w:rsid w:val="009E2252"/>
    <w:rsid w:val="009E4E8E"/>
    <w:rsid w:val="009E5AD6"/>
    <w:rsid w:val="009F1123"/>
    <w:rsid w:val="009F128E"/>
    <w:rsid w:val="009F5EF4"/>
    <w:rsid w:val="00A04877"/>
    <w:rsid w:val="00A1016A"/>
    <w:rsid w:val="00A127E6"/>
    <w:rsid w:val="00A129B2"/>
    <w:rsid w:val="00A202F9"/>
    <w:rsid w:val="00A335FF"/>
    <w:rsid w:val="00A373CF"/>
    <w:rsid w:val="00A405CC"/>
    <w:rsid w:val="00A413EC"/>
    <w:rsid w:val="00A52C01"/>
    <w:rsid w:val="00A61D32"/>
    <w:rsid w:val="00A62FA0"/>
    <w:rsid w:val="00A67139"/>
    <w:rsid w:val="00A701AC"/>
    <w:rsid w:val="00A7153A"/>
    <w:rsid w:val="00A810D3"/>
    <w:rsid w:val="00A81D3E"/>
    <w:rsid w:val="00A873B1"/>
    <w:rsid w:val="00A9356C"/>
    <w:rsid w:val="00A97D6F"/>
    <w:rsid w:val="00AA1A78"/>
    <w:rsid w:val="00AA2392"/>
    <w:rsid w:val="00AA357F"/>
    <w:rsid w:val="00AB1857"/>
    <w:rsid w:val="00AC1EF3"/>
    <w:rsid w:val="00AC28A0"/>
    <w:rsid w:val="00AC40E0"/>
    <w:rsid w:val="00AC7DDC"/>
    <w:rsid w:val="00AE7271"/>
    <w:rsid w:val="00AF43EA"/>
    <w:rsid w:val="00AF456F"/>
    <w:rsid w:val="00AF4936"/>
    <w:rsid w:val="00B0589E"/>
    <w:rsid w:val="00B1065C"/>
    <w:rsid w:val="00B10EEF"/>
    <w:rsid w:val="00B14E4E"/>
    <w:rsid w:val="00B22D84"/>
    <w:rsid w:val="00B252C3"/>
    <w:rsid w:val="00B26861"/>
    <w:rsid w:val="00B35546"/>
    <w:rsid w:val="00B41160"/>
    <w:rsid w:val="00B52AB6"/>
    <w:rsid w:val="00B558C5"/>
    <w:rsid w:val="00B6690A"/>
    <w:rsid w:val="00B76745"/>
    <w:rsid w:val="00B976AB"/>
    <w:rsid w:val="00BA0056"/>
    <w:rsid w:val="00BB0810"/>
    <w:rsid w:val="00BB6577"/>
    <w:rsid w:val="00BB6AAE"/>
    <w:rsid w:val="00BB7156"/>
    <w:rsid w:val="00BC586B"/>
    <w:rsid w:val="00BD2224"/>
    <w:rsid w:val="00BE6BCB"/>
    <w:rsid w:val="00BF26AD"/>
    <w:rsid w:val="00C0138D"/>
    <w:rsid w:val="00C10CFD"/>
    <w:rsid w:val="00C262F2"/>
    <w:rsid w:val="00C26684"/>
    <w:rsid w:val="00C266B2"/>
    <w:rsid w:val="00C31DC8"/>
    <w:rsid w:val="00C42291"/>
    <w:rsid w:val="00C46000"/>
    <w:rsid w:val="00C504B9"/>
    <w:rsid w:val="00C808D2"/>
    <w:rsid w:val="00C81B9F"/>
    <w:rsid w:val="00C86D98"/>
    <w:rsid w:val="00C90A00"/>
    <w:rsid w:val="00CA1C5E"/>
    <w:rsid w:val="00CB19C1"/>
    <w:rsid w:val="00CB43B9"/>
    <w:rsid w:val="00CC298E"/>
    <w:rsid w:val="00CC2F09"/>
    <w:rsid w:val="00CD0AD2"/>
    <w:rsid w:val="00CD12B8"/>
    <w:rsid w:val="00CD4670"/>
    <w:rsid w:val="00CD5DBF"/>
    <w:rsid w:val="00CE5123"/>
    <w:rsid w:val="00CF08CF"/>
    <w:rsid w:val="00CF3A6F"/>
    <w:rsid w:val="00CF7F4E"/>
    <w:rsid w:val="00D016DB"/>
    <w:rsid w:val="00D102D2"/>
    <w:rsid w:val="00D109EE"/>
    <w:rsid w:val="00D146D2"/>
    <w:rsid w:val="00D15FD7"/>
    <w:rsid w:val="00D36C21"/>
    <w:rsid w:val="00D46D28"/>
    <w:rsid w:val="00D54154"/>
    <w:rsid w:val="00D70DB1"/>
    <w:rsid w:val="00D745A4"/>
    <w:rsid w:val="00D753BE"/>
    <w:rsid w:val="00D77134"/>
    <w:rsid w:val="00D801D2"/>
    <w:rsid w:val="00D86B40"/>
    <w:rsid w:val="00D87B6C"/>
    <w:rsid w:val="00DA41DA"/>
    <w:rsid w:val="00DB44AD"/>
    <w:rsid w:val="00DE181D"/>
    <w:rsid w:val="00DE5F55"/>
    <w:rsid w:val="00DF10EF"/>
    <w:rsid w:val="00DF2F9E"/>
    <w:rsid w:val="00DF359A"/>
    <w:rsid w:val="00DF36FF"/>
    <w:rsid w:val="00DF4E35"/>
    <w:rsid w:val="00DF6FFD"/>
    <w:rsid w:val="00DF79A8"/>
    <w:rsid w:val="00E00E38"/>
    <w:rsid w:val="00E016CC"/>
    <w:rsid w:val="00E0199C"/>
    <w:rsid w:val="00E20959"/>
    <w:rsid w:val="00E213AD"/>
    <w:rsid w:val="00E21899"/>
    <w:rsid w:val="00E226DC"/>
    <w:rsid w:val="00E23542"/>
    <w:rsid w:val="00E414A3"/>
    <w:rsid w:val="00E4435B"/>
    <w:rsid w:val="00E5032B"/>
    <w:rsid w:val="00E66D37"/>
    <w:rsid w:val="00E76F05"/>
    <w:rsid w:val="00E84AA6"/>
    <w:rsid w:val="00E84B52"/>
    <w:rsid w:val="00E84B5A"/>
    <w:rsid w:val="00E86774"/>
    <w:rsid w:val="00E92BF9"/>
    <w:rsid w:val="00EB3B64"/>
    <w:rsid w:val="00EB4887"/>
    <w:rsid w:val="00EB70A6"/>
    <w:rsid w:val="00EB751A"/>
    <w:rsid w:val="00EC3160"/>
    <w:rsid w:val="00ED0ECD"/>
    <w:rsid w:val="00ED3D05"/>
    <w:rsid w:val="00EE056D"/>
    <w:rsid w:val="00EE381B"/>
    <w:rsid w:val="00EE5EFE"/>
    <w:rsid w:val="00EE6F45"/>
    <w:rsid w:val="00EF1693"/>
    <w:rsid w:val="00EF5658"/>
    <w:rsid w:val="00F11F05"/>
    <w:rsid w:val="00F12A8E"/>
    <w:rsid w:val="00F14847"/>
    <w:rsid w:val="00F1676B"/>
    <w:rsid w:val="00F20E0C"/>
    <w:rsid w:val="00F30B4B"/>
    <w:rsid w:val="00F36A14"/>
    <w:rsid w:val="00F36DB1"/>
    <w:rsid w:val="00F418A4"/>
    <w:rsid w:val="00F42EC6"/>
    <w:rsid w:val="00F515A8"/>
    <w:rsid w:val="00F52B61"/>
    <w:rsid w:val="00F5360E"/>
    <w:rsid w:val="00F53EBB"/>
    <w:rsid w:val="00F54035"/>
    <w:rsid w:val="00F5540B"/>
    <w:rsid w:val="00F61109"/>
    <w:rsid w:val="00F66DBF"/>
    <w:rsid w:val="00F802E8"/>
    <w:rsid w:val="00F80FEF"/>
    <w:rsid w:val="00F930B5"/>
    <w:rsid w:val="00F95A75"/>
    <w:rsid w:val="00FC0014"/>
    <w:rsid w:val="00FC1876"/>
    <w:rsid w:val="00FC33A0"/>
    <w:rsid w:val="00FC41A3"/>
    <w:rsid w:val="00FD0DBB"/>
    <w:rsid w:val="00FD0DE2"/>
    <w:rsid w:val="00FD1D50"/>
    <w:rsid w:val="00FD4ED8"/>
    <w:rsid w:val="00FD7969"/>
    <w:rsid w:val="00FE42FB"/>
    <w:rsid w:val="00FF14B8"/>
    <w:rsid w:val="00FF4554"/>
    <w:rsid w:val="00FF54BE"/>
    <w:rsid w:val="00FF57A0"/>
    <w:rsid w:val="00FF7770"/>
    <w:rsid w:val="647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1E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4">
    <w:name w:val="文档结构图字符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on/Library/Group%20Containers/UBF8T346G9.Office/User%20Content.localized/Templates.localized/&#24320;&#21457;&#25991;&#26723;&#27169;&#26495;-2016-10-09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开发文档模板-2016-10-09.dotx</Template>
  <TotalTime>16</TotalTime>
  <Pages>5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 Yang</dc:creator>
  <cp:lastModifiedBy>Lion Yang</cp:lastModifiedBy>
  <cp:revision>4</cp:revision>
  <dcterms:created xsi:type="dcterms:W3CDTF">2016-10-20T08:04:00Z</dcterms:created>
  <dcterms:modified xsi:type="dcterms:W3CDTF">2016-10-20T08:49:00Z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2052-10.1.0.5603</vt:lpwstr>
  </property>
</Properties>
</file>